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E927C" w14:textId="77777777" w:rsidR="007F29EC" w:rsidRDefault="007F29EC" w:rsidP="007F29EC">
      <w:pPr>
        <w:pStyle w:val="Title"/>
        <w:jc w:val="center"/>
      </w:pPr>
    </w:p>
    <w:p w14:paraId="579E6315" w14:textId="6A453DBE" w:rsidR="007F29EC" w:rsidRDefault="007F29EC" w:rsidP="007F29EC">
      <w:pPr>
        <w:pStyle w:val="Title"/>
        <w:jc w:val="center"/>
      </w:pPr>
      <w:r>
        <w:t>A Low-Cost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989AC78" w14:textId="40A8F7A2" w:rsidR="007F29EC" w:rsidRDefault="007F29EC">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7492D536" w14:textId="77777777" w:rsidR="00A17BFD" w:rsidRDefault="00966794">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001717" w:history="1">
            <w:r w:rsidR="00A17BFD" w:rsidRPr="00C209DD">
              <w:rPr>
                <w:rStyle w:val="Hyperlink"/>
                <w:noProof/>
              </w:rPr>
              <w:t>Part A: Introduction and Background</w:t>
            </w:r>
            <w:r w:rsidR="00A17BFD">
              <w:rPr>
                <w:noProof/>
                <w:webHidden/>
              </w:rPr>
              <w:tab/>
            </w:r>
            <w:r w:rsidR="00A17BFD">
              <w:rPr>
                <w:noProof/>
                <w:webHidden/>
              </w:rPr>
              <w:fldChar w:fldCharType="begin"/>
            </w:r>
            <w:r w:rsidR="00A17BFD">
              <w:rPr>
                <w:noProof/>
                <w:webHidden/>
              </w:rPr>
              <w:instrText xml:space="preserve"> PAGEREF _Toc5001717 \h </w:instrText>
            </w:r>
            <w:r w:rsidR="00A17BFD">
              <w:rPr>
                <w:noProof/>
                <w:webHidden/>
              </w:rPr>
            </w:r>
            <w:r w:rsidR="00A17BFD">
              <w:rPr>
                <w:noProof/>
                <w:webHidden/>
              </w:rPr>
              <w:fldChar w:fldCharType="separate"/>
            </w:r>
            <w:r w:rsidR="00A17BFD">
              <w:rPr>
                <w:noProof/>
                <w:webHidden/>
              </w:rPr>
              <w:t>3</w:t>
            </w:r>
            <w:r w:rsidR="00A17BFD">
              <w:rPr>
                <w:noProof/>
                <w:webHidden/>
              </w:rPr>
              <w:fldChar w:fldCharType="end"/>
            </w:r>
          </w:hyperlink>
        </w:p>
        <w:p w14:paraId="400A5C6C" w14:textId="77777777" w:rsidR="00A17BFD" w:rsidRDefault="00A17BFD">
          <w:pPr>
            <w:pStyle w:val="TOC2"/>
            <w:tabs>
              <w:tab w:val="right" w:leader="dot" w:pos="9016"/>
            </w:tabs>
            <w:rPr>
              <w:noProof/>
              <w:lang w:eastAsia="en-GB"/>
            </w:rPr>
          </w:pPr>
          <w:hyperlink w:anchor="_Toc5001718" w:history="1">
            <w:r w:rsidRPr="00C209DD">
              <w:rPr>
                <w:rStyle w:val="Hyperlink"/>
                <w:noProof/>
              </w:rPr>
              <w:t>Chapter 1: Introduction to Domain</w:t>
            </w:r>
            <w:r>
              <w:rPr>
                <w:noProof/>
                <w:webHidden/>
              </w:rPr>
              <w:tab/>
            </w:r>
            <w:r>
              <w:rPr>
                <w:noProof/>
                <w:webHidden/>
              </w:rPr>
              <w:fldChar w:fldCharType="begin"/>
            </w:r>
            <w:r>
              <w:rPr>
                <w:noProof/>
                <w:webHidden/>
              </w:rPr>
              <w:instrText xml:space="preserve"> PAGEREF _Toc5001718 \h </w:instrText>
            </w:r>
            <w:r>
              <w:rPr>
                <w:noProof/>
                <w:webHidden/>
              </w:rPr>
            </w:r>
            <w:r>
              <w:rPr>
                <w:noProof/>
                <w:webHidden/>
              </w:rPr>
              <w:fldChar w:fldCharType="separate"/>
            </w:r>
            <w:r>
              <w:rPr>
                <w:noProof/>
                <w:webHidden/>
              </w:rPr>
              <w:t>3</w:t>
            </w:r>
            <w:r>
              <w:rPr>
                <w:noProof/>
                <w:webHidden/>
              </w:rPr>
              <w:fldChar w:fldCharType="end"/>
            </w:r>
          </w:hyperlink>
        </w:p>
        <w:p w14:paraId="688872F9" w14:textId="77777777" w:rsidR="00A17BFD" w:rsidRDefault="00A17BFD">
          <w:pPr>
            <w:pStyle w:val="TOC2"/>
            <w:tabs>
              <w:tab w:val="right" w:leader="dot" w:pos="9016"/>
            </w:tabs>
            <w:rPr>
              <w:noProof/>
              <w:lang w:eastAsia="en-GB"/>
            </w:rPr>
          </w:pPr>
          <w:hyperlink w:anchor="_Toc5001719" w:history="1">
            <w:r w:rsidRPr="00C209DD">
              <w:rPr>
                <w:rStyle w:val="Hyperlink"/>
                <w:noProof/>
              </w:rPr>
              <w:t>Chapter 2: Background Domain Research</w:t>
            </w:r>
            <w:r>
              <w:rPr>
                <w:noProof/>
                <w:webHidden/>
              </w:rPr>
              <w:tab/>
            </w:r>
            <w:r>
              <w:rPr>
                <w:noProof/>
                <w:webHidden/>
              </w:rPr>
              <w:fldChar w:fldCharType="begin"/>
            </w:r>
            <w:r>
              <w:rPr>
                <w:noProof/>
                <w:webHidden/>
              </w:rPr>
              <w:instrText xml:space="preserve"> PAGEREF _Toc5001719 \h </w:instrText>
            </w:r>
            <w:r>
              <w:rPr>
                <w:noProof/>
                <w:webHidden/>
              </w:rPr>
            </w:r>
            <w:r>
              <w:rPr>
                <w:noProof/>
                <w:webHidden/>
              </w:rPr>
              <w:fldChar w:fldCharType="separate"/>
            </w:r>
            <w:r>
              <w:rPr>
                <w:noProof/>
                <w:webHidden/>
              </w:rPr>
              <w:t>3</w:t>
            </w:r>
            <w:r>
              <w:rPr>
                <w:noProof/>
                <w:webHidden/>
              </w:rPr>
              <w:fldChar w:fldCharType="end"/>
            </w:r>
          </w:hyperlink>
        </w:p>
        <w:p w14:paraId="55AFAF32" w14:textId="77777777" w:rsidR="00A17BFD" w:rsidRDefault="00A17BFD">
          <w:pPr>
            <w:pStyle w:val="TOC1"/>
            <w:tabs>
              <w:tab w:val="right" w:leader="dot" w:pos="9016"/>
            </w:tabs>
            <w:rPr>
              <w:noProof/>
              <w:lang w:eastAsia="en-GB"/>
            </w:rPr>
          </w:pPr>
          <w:hyperlink w:anchor="_Toc5001720" w:history="1">
            <w:r w:rsidRPr="00C209DD">
              <w:rPr>
                <w:rStyle w:val="Hyperlink"/>
                <w:noProof/>
              </w:rPr>
              <w:t>Part B: Methodology:</w:t>
            </w:r>
            <w:r>
              <w:rPr>
                <w:noProof/>
                <w:webHidden/>
              </w:rPr>
              <w:tab/>
            </w:r>
            <w:r>
              <w:rPr>
                <w:noProof/>
                <w:webHidden/>
              </w:rPr>
              <w:fldChar w:fldCharType="begin"/>
            </w:r>
            <w:r>
              <w:rPr>
                <w:noProof/>
                <w:webHidden/>
              </w:rPr>
              <w:instrText xml:space="preserve"> PAGEREF _Toc5001720 \h </w:instrText>
            </w:r>
            <w:r>
              <w:rPr>
                <w:noProof/>
                <w:webHidden/>
              </w:rPr>
            </w:r>
            <w:r>
              <w:rPr>
                <w:noProof/>
                <w:webHidden/>
              </w:rPr>
              <w:fldChar w:fldCharType="separate"/>
            </w:r>
            <w:r>
              <w:rPr>
                <w:noProof/>
                <w:webHidden/>
              </w:rPr>
              <w:t>3</w:t>
            </w:r>
            <w:r>
              <w:rPr>
                <w:noProof/>
                <w:webHidden/>
              </w:rPr>
              <w:fldChar w:fldCharType="end"/>
            </w:r>
          </w:hyperlink>
        </w:p>
        <w:p w14:paraId="4FE0EADA" w14:textId="77777777" w:rsidR="00A17BFD" w:rsidRDefault="00A17BFD">
          <w:pPr>
            <w:pStyle w:val="TOC2"/>
            <w:tabs>
              <w:tab w:val="right" w:leader="dot" w:pos="9016"/>
            </w:tabs>
            <w:rPr>
              <w:noProof/>
              <w:lang w:eastAsia="en-GB"/>
            </w:rPr>
          </w:pPr>
          <w:hyperlink w:anchor="_Toc5001721" w:history="1">
            <w:r w:rsidRPr="00C209DD">
              <w:rPr>
                <w:rStyle w:val="Hyperlink"/>
                <w:noProof/>
              </w:rPr>
              <w:t>Chapter 3: Project Management</w:t>
            </w:r>
            <w:r>
              <w:rPr>
                <w:noProof/>
                <w:webHidden/>
              </w:rPr>
              <w:tab/>
            </w:r>
            <w:r>
              <w:rPr>
                <w:noProof/>
                <w:webHidden/>
              </w:rPr>
              <w:fldChar w:fldCharType="begin"/>
            </w:r>
            <w:r>
              <w:rPr>
                <w:noProof/>
                <w:webHidden/>
              </w:rPr>
              <w:instrText xml:space="preserve"> PAGEREF _Toc5001721 \h </w:instrText>
            </w:r>
            <w:r>
              <w:rPr>
                <w:noProof/>
                <w:webHidden/>
              </w:rPr>
            </w:r>
            <w:r>
              <w:rPr>
                <w:noProof/>
                <w:webHidden/>
              </w:rPr>
              <w:fldChar w:fldCharType="separate"/>
            </w:r>
            <w:r>
              <w:rPr>
                <w:noProof/>
                <w:webHidden/>
              </w:rPr>
              <w:t>3</w:t>
            </w:r>
            <w:r>
              <w:rPr>
                <w:noProof/>
                <w:webHidden/>
              </w:rPr>
              <w:fldChar w:fldCharType="end"/>
            </w:r>
          </w:hyperlink>
        </w:p>
        <w:p w14:paraId="029E974C" w14:textId="77777777" w:rsidR="00A17BFD" w:rsidRDefault="00A17BFD">
          <w:pPr>
            <w:pStyle w:val="TOC2"/>
            <w:tabs>
              <w:tab w:val="right" w:leader="dot" w:pos="9016"/>
            </w:tabs>
            <w:rPr>
              <w:noProof/>
              <w:lang w:eastAsia="en-GB"/>
            </w:rPr>
          </w:pPr>
          <w:hyperlink w:anchor="_Toc5001722" w:history="1">
            <w:r w:rsidRPr="00C209DD">
              <w:rPr>
                <w:rStyle w:val="Hyperlink"/>
                <w:noProof/>
              </w:rPr>
              <w:t>Chapter 4: Methodology Planning &amp; Software Development Lifecycle</w:t>
            </w:r>
            <w:r>
              <w:rPr>
                <w:noProof/>
                <w:webHidden/>
              </w:rPr>
              <w:tab/>
            </w:r>
            <w:r>
              <w:rPr>
                <w:noProof/>
                <w:webHidden/>
              </w:rPr>
              <w:fldChar w:fldCharType="begin"/>
            </w:r>
            <w:r>
              <w:rPr>
                <w:noProof/>
                <w:webHidden/>
              </w:rPr>
              <w:instrText xml:space="preserve"> PAGEREF _Toc5001722 \h </w:instrText>
            </w:r>
            <w:r>
              <w:rPr>
                <w:noProof/>
                <w:webHidden/>
              </w:rPr>
            </w:r>
            <w:r>
              <w:rPr>
                <w:noProof/>
                <w:webHidden/>
              </w:rPr>
              <w:fldChar w:fldCharType="separate"/>
            </w:r>
            <w:r>
              <w:rPr>
                <w:noProof/>
                <w:webHidden/>
              </w:rPr>
              <w:t>3</w:t>
            </w:r>
            <w:r>
              <w:rPr>
                <w:noProof/>
                <w:webHidden/>
              </w:rPr>
              <w:fldChar w:fldCharType="end"/>
            </w:r>
          </w:hyperlink>
        </w:p>
        <w:p w14:paraId="191EF9E1" w14:textId="77777777" w:rsidR="00A17BFD" w:rsidRDefault="00A17BFD">
          <w:pPr>
            <w:pStyle w:val="TOC3"/>
            <w:tabs>
              <w:tab w:val="right" w:leader="dot" w:pos="9016"/>
            </w:tabs>
            <w:rPr>
              <w:noProof/>
              <w:lang w:eastAsia="en-GB"/>
            </w:rPr>
          </w:pPr>
          <w:hyperlink w:anchor="_Toc5001723" w:history="1">
            <w:r w:rsidRPr="00C209DD">
              <w:rPr>
                <w:rStyle w:val="Hyperlink"/>
                <w:noProof/>
              </w:rPr>
              <w:t>Sub-System 2: Background and Foreground Extraction</w:t>
            </w:r>
            <w:r>
              <w:rPr>
                <w:noProof/>
                <w:webHidden/>
              </w:rPr>
              <w:tab/>
            </w:r>
            <w:r>
              <w:rPr>
                <w:noProof/>
                <w:webHidden/>
              </w:rPr>
              <w:fldChar w:fldCharType="begin"/>
            </w:r>
            <w:r>
              <w:rPr>
                <w:noProof/>
                <w:webHidden/>
              </w:rPr>
              <w:instrText xml:space="preserve"> PAGEREF _Toc5001723 \h </w:instrText>
            </w:r>
            <w:r>
              <w:rPr>
                <w:noProof/>
                <w:webHidden/>
              </w:rPr>
            </w:r>
            <w:r>
              <w:rPr>
                <w:noProof/>
                <w:webHidden/>
              </w:rPr>
              <w:fldChar w:fldCharType="separate"/>
            </w:r>
            <w:r>
              <w:rPr>
                <w:noProof/>
                <w:webHidden/>
              </w:rPr>
              <w:t>3</w:t>
            </w:r>
            <w:r>
              <w:rPr>
                <w:noProof/>
                <w:webHidden/>
              </w:rPr>
              <w:fldChar w:fldCharType="end"/>
            </w:r>
          </w:hyperlink>
        </w:p>
        <w:p w14:paraId="5464FA37" w14:textId="77777777" w:rsidR="00A17BFD" w:rsidRDefault="00A17BFD">
          <w:pPr>
            <w:pStyle w:val="TOC3"/>
            <w:tabs>
              <w:tab w:val="right" w:leader="dot" w:pos="9016"/>
            </w:tabs>
            <w:rPr>
              <w:noProof/>
              <w:lang w:eastAsia="en-GB"/>
            </w:rPr>
          </w:pPr>
          <w:hyperlink w:anchor="_Toc5001724" w:history="1">
            <w:r w:rsidRPr="00C209DD">
              <w:rPr>
                <w:rStyle w:val="Hyperlink"/>
                <w:noProof/>
              </w:rPr>
              <w:t>Sub-System 3: Object Identification and Litter Filter</w:t>
            </w:r>
            <w:r>
              <w:rPr>
                <w:noProof/>
                <w:webHidden/>
              </w:rPr>
              <w:tab/>
            </w:r>
            <w:r>
              <w:rPr>
                <w:noProof/>
                <w:webHidden/>
              </w:rPr>
              <w:fldChar w:fldCharType="begin"/>
            </w:r>
            <w:r>
              <w:rPr>
                <w:noProof/>
                <w:webHidden/>
              </w:rPr>
              <w:instrText xml:space="preserve"> PAGEREF _Toc5001724 \h </w:instrText>
            </w:r>
            <w:r>
              <w:rPr>
                <w:noProof/>
                <w:webHidden/>
              </w:rPr>
            </w:r>
            <w:r>
              <w:rPr>
                <w:noProof/>
                <w:webHidden/>
              </w:rPr>
              <w:fldChar w:fldCharType="separate"/>
            </w:r>
            <w:r>
              <w:rPr>
                <w:noProof/>
                <w:webHidden/>
              </w:rPr>
              <w:t>3</w:t>
            </w:r>
            <w:r>
              <w:rPr>
                <w:noProof/>
                <w:webHidden/>
              </w:rPr>
              <w:fldChar w:fldCharType="end"/>
            </w:r>
          </w:hyperlink>
        </w:p>
        <w:p w14:paraId="40DFF9C8" w14:textId="77777777" w:rsidR="00A17BFD" w:rsidRDefault="00A17BFD">
          <w:pPr>
            <w:pStyle w:val="TOC3"/>
            <w:tabs>
              <w:tab w:val="right" w:leader="dot" w:pos="9016"/>
            </w:tabs>
            <w:rPr>
              <w:noProof/>
              <w:lang w:eastAsia="en-GB"/>
            </w:rPr>
          </w:pPr>
          <w:hyperlink w:anchor="_Toc5001725" w:history="1">
            <w:r w:rsidRPr="00C209DD">
              <w:rPr>
                <w:rStyle w:val="Hyperlink"/>
                <w:noProof/>
              </w:rPr>
              <w:t>Sub-System 4: Localisation &amp; Movement System</w:t>
            </w:r>
            <w:r>
              <w:rPr>
                <w:noProof/>
                <w:webHidden/>
              </w:rPr>
              <w:tab/>
            </w:r>
            <w:r>
              <w:rPr>
                <w:noProof/>
                <w:webHidden/>
              </w:rPr>
              <w:fldChar w:fldCharType="begin"/>
            </w:r>
            <w:r>
              <w:rPr>
                <w:noProof/>
                <w:webHidden/>
              </w:rPr>
              <w:instrText xml:space="preserve"> PAGEREF _Toc5001725 \h </w:instrText>
            </w:r>
            <w:r>
              <w:rPr>
                <w:noProof/>
                <w:webHidden/>
              </w:rPr>
            </w:r>
            <w:r>
              <w:rPr>
                <w:noProof/>
                <w:webHidden/>
              </w:rPr>
              <w:fldChar w:fldCharType="separate"/>
            </w:r>
            <w:r>
              <w:rPr>
                <w:noProof/>
                <w:webHidden/>
              </w:rPr>
              <w:t>3</w:t>
            </w:r>
            <w:r>
              <w:rPr>
                <w:noProof/>
                <w:webHidden/>
              </w:rPr>
              <w:fldChar w:fldCharType="end"/>
            </w:r>
          </w:hyperlink>
        </w:p>
        <w:p w14:paraId="6B7E336A" w14:textId="77777777" w:rsidR="00A17BFD" w:rsidRDefault="00A17BFD">
          <w:pPr>
            <w:pStyle w:val="TOC3"/>
            <w:tabs>
              <w:tab w:val="right" w:leader="dot" w:pos="9016"/>
            </w:tabs>
            <w:rPr>
              <w:noProof/>
              <w:lang w:eastAsia="en-GB"/>
            </w:rPr>
          </w:pPr>
          <w:hyperlink w:anchor="_Toc5001726" w:history="1">
            <w:r w:rsidRPr="00C209DD">
              <w:rPr>
                <w:rStyle w:val="Hyperlink"/>
                <w:noProof/>
              </w:rPr>
              <w:t>Sub-System 5: Robot Development/Build</w:t>
            </w:r>
            <w:r>
              <w:rPr>
                <w:noProof/>
                <w:webHidden/>
              </w:rPr>
              <w:tab/>
            </w:r>
            <w:r>
              <w:rPr>
                <w:noProof/>
                <w:webHidden/>
              </w:rPr>
              <w:fldChar w:fldCharType="begin"/>
            </w:r>
            <w:r>
              <w:rPr>
                <w:noProof/>
                <w:webHidden/>
              </w:rPr>
              <w:instrText xml:space="preserve"> PAGEREF _Toc5001726 \h </w:instrText>
            </w:r>
            <w:r>
              <w:rPr>
                <w:noProof/>
                <w:webHidden/>
              </w:rPr>
            </w:r>
            <w:r>
              <w:rPr>
                <w:noProof/>
                <w:webHidden/>
              </w:rPr>
              <w:fldChar w:fldCharType="separate"/>
            </w:r>
            <w:r>
              <w:rPr>
                <w:noProof/>
                <w:webHidden/>
              </w:rPr>
              <w:t>3</w:t>
            </w:r>
            <w:r>
              <w:rPr>
                <w:noProof/>
                <w:webHidden/>
              </w:rPr>
              <w:fldChar w:fldCharType="end"/>
            </w:r>
          </w:hyperlink>
        </w:p>
        <w:p w14:paraId="63874777" w14:textId="77777777" w:rsidR="00A17BFD" w:rsidRDefault="00A17BFD">
          <w:pPr>
            <w:pStyle w:val="TOC3"/>
            <w:tabs>
              <w:tab w:val="right" w:leader="dot" w:pos="9016"/>
            </w:tabs>
            <w:rPr>
              <w:noProof/>
              <w:lang w:eastAsia="en-GB"/>
            </w:rPr>
          </w:pPr>
          <w:hyperlink w:anchor="_Toc5001727" w:history="1">
            <w:r w:rsidRPr="00C209DD">
              <w:rPr>
                <w:rStyle w:val="Hyperlink"/>
                <w:noProof/>
              </w:rPr>
              <w:t>Sub-System 6: Robot Communication and Movement Systems</w:t>
            </w:r>
            <w:r>
              <w:rPr>
                <w:noProof/>
                <w:webHidden/>
              </w:rPr>
              <w:tab/>
            </w:r>
            <w:r>
              <w:rPr>
                <w:noProof/>
                <w:webHidden/>
              </w:rPr>
              <w:fldChar w:fldCharType="begin"/>
            </w:r>
            <w:r>
              <w:rPr>
                <w:noProof/>
                <w:webHidden/>
              </w:rPr>
              <w:instrText xml:space="preserve"> PAGEREF _Toc5001727 \h </w:instrText>
            </w:r>
            <w:r>
              <w:rPr>
                <w:noProof/>
                <w:webHidden/>
              </w:rPr>
            </w:r>
            <w:r>
              <w:rPr>
                <w:noProof/>
                <w:webHidden/>
              </w:rPr>
              <w:fldChar w:fldCharType="separate"/>
            </w:r>
            <w:r>
              <w:rPr>
                <w:noProof/>
                <w:webHidden/>
              </w:rPr>
              <w:t>3</w:t>
            </w:r>
            <w:r>
              <w:rPr>
                <w:noProof/>
                <w:webHidden/>
              </w:rPr>
              <w:fldChar w:fldCharType="end"/>
            </w:r>
          </w:hyperlink>
        </w:p>
        <w:p w14:paraId="57CD980A" w14:textId="77777777" w:rsidR="00A17BFD" w:rsidRDefault="00A17BFD">
          <w:pPr>
            <w:pStyle w:val="TOC1"/>
            <w:tabs>
              <w:tab w:val="right" w:leader="dot" w:pos="9016"/>
            </w:tabs>
            <w:rPr>
              <w:noProof/>
              <w:lang w:eastAsia="en-GB"/>
            </w:rPr>
          </w:pPr>
          <w:hyperlink w:anchor="_Toc5001728" w:history="1">
            <w:r w:rsidRPr="00C209DD">
              <w:rPr>
                <w:rStyle w:val="Hyperlink"/>
                <w:noProof/>
              </w:rPr>
              <w:t>Part C: Conclusion</w:t>
            </w:r>
            <w:r>
              <w:rPr>
                <w:noProof/>
                <w:webHidden/>
              </w:rPr>
              <w:tab/>
            </w:r>
            <w:r>
              <w:rPr>
                <w:noProof/>
                <w:webHidden/>
              </w:rPr>
              <w:fldChar w:fldCharType="begin"/>
            </w:r>
            <w:r>
              <w:rPr>
                <w:noProof/>
                <w:webHidden/>
              </w:rPr>
              <w:instrText xml:space="preserve"> PAGEREF _Toc5001728 \h </w:instrText>
            </w:r>
            <w:r>
              <w:rPr>
                <w:noProof/>
                <w:webHidden/>
              </w:rPr>
            </w:r>
            <w:r>
              <w:rPr>
                <w:noProof/>
                <w:webHidden/>
              </w:rPr>
              <w:fldChar w:fldCharType="separate"/>
            </w:r>
            <w:r>
              <w:rPr>
                <w:noProof/>
                <w:webHidden/>
              </w:rPr>
              <w:t>3</w:t>
            </w:r>
            <w:r>
              <w:rPr>
                <w:noProof/>
                <w:webHidden/>
              </w:rPr>
              <w:fldChar w:fldCharType="end"/>
            </w:r>
          </w:hyperlink>
        </w:p>
        <w:p w14:paraId="054EA27C" w14:textId="77777777" w:rsidR="00A17BFD" w:rsidRDefault="00A17BFD">
          <w:pPr>
            <w:pStyle w:val="TOC2"/>
            <w:tabs>
              <w:tab w:val="right" w:leader="dot" w:pos="9016"/>
            </w:tabs>
            <w:rPr>
              <w:noProof/>
              <w:lang w:eastAsia="en-GB"/>
            </w:rPr>
          </w:pPr>
          <w:hyperlink w:anchor="_Toc5001729" w:history="1">
            <w:r w:rsidRPr="00C209DD">
              <w:rPr>
                <w:rStyle w:val="Hyperlink"/>
                <w:noProof/>
              </w:rPr>
              <w:t>Chapter 5: Evaluation through Metrics</w:t>
            </w:r>
            <w:r>
              <w:rPr>
                <w:noProof/>
                <w:webHidden/>
              </w:rPr>
              <w:tab/>
            </w:r>
            <w:r>
              <w:rPr>
                <w:noProof/>
                <w:webHidden/>
              </w:rPr>
              <w:fldChar w:fldCharType="begin"/>
            </w:r>
            <w:r>
              <w:rPr>
                <w:noProof/>
                <w:webHidden/>
              </w:rPr>
              <w:instrText xml:space="preserve"> PAGEREF _Toc5001729 \h </w:instrText>
            </w:r>
            <w:r>
              <w:rPr>
                <w:noProof/>
                <w:webHidden/>
              </w:rPr>
            </w:r>
            <w:r>
              <w:rPr>
                <w:noProof/>
                <w:webHidden/>
              </w:rPr>
              <w:fldChar w:fldCharType="separate"/>
            </w:r>
            <w:r>
              <w:rPr>
                <w:noProof/>
                <w:webHidden/>
              </w:rPr>
              <w:t>3</w:t>
            </w:r>
            <w:r>
              <w:rPr>
                <w:noProof/>
                <w:webHidden/>
              </w:rPr>
              <w:fldChar w:fldCharType="end"/>
            </w:r>
          </w:hyperlink>
        </w:p>
        <w:p w14:paraId="34BC2346" w14:textId="77777777" w:rsidR="00A17BFD" w:rsidRDefault="00A17BFD">
          <w:pPr>
            <w:pStyle w:val="TOC2"/>
            <w:tabs>
              <w:tab w:val="right" w:leader="dot" w:pos="9016"/>
            </w:tabs>
            <w:rPr>
              <w:noProof/>
              <w:lang w:eastAsia="en-GB"/>
            </w:rPr>
          </w:pPr>
          <w:hyperlink w:anchor="_Toc5001730" w:history="1">
            <w:r w:rsidRPr="00C209DD">
              <w:rPr>
                <w:rStyle w:val="Hyperlink"/>
                <w:noProof/>
              </w:rPr>
              <w:t>Chapter 6: Achieving the Aim</w:t>
            </w:r>
            <w:r>
              <w:rPr>
                <w:noProof/>
                <w:webHidden/>
              </w:rPr>
              <w:tab/>
            </w:r>
            <w:r>
              <w:rPr>
                <w:noProof/>
                <w:webHidden/>
              </w:rPr>
              <w:fldChar w:fldCharType="begin"/>
            </w:r>
            <w:r>
              <w:rPr>
                <w:noProof/>
                <w:webHidden/>
              </w:rPr>
              <w:instrText xml:space="preserve"> PAGEREF _Toc5001730 \h </w:instrText>
            </w:r>
            <w:r>
              <w:rPr>
                <w:noProof/>
                <w:webHidden/>
              </w:rPr>
            </w:r>
            <w:r>
              <w:rPr>
                <w:noProof/>
                <w:webHidden/>
              </w:rPr>
              <w:fldChar w:fldCharType="separate"/>
            </w:r>
            <w:r>
              <w:rPr>
                <w:noProof/>
                <w:webHidden/>
              </w:rPr>
              <w:t>3</w:t>
            </w:r>
            <w:r>
              <w:rPr>
                <w:noProof/>
                <w:webHidden/>
              </w:rPr>
              <w:fldChar w:fldCharType="end"/>
            </w:r>
          </w:hyperlink>
        </w:p>
        <w:p w14:paraId="30A1FF0F" w14:textId="77777777" w:rsidR="00A17BFD" w:rsidRDefault="00A17BFD">
          <w:pPr>
            <w:pStyle w:val="TOC2"/>
            <w:tabs>
              <w:tab w:val="right" w:leader="dot" w:pos="9016"/>
            </w:tabs>
            <w:rPr>
              <w:noProof/>
              <w:lang w:eastAsia="en-GB"/>
            </w:rPr>
          </w:pPr>
          <w:hyperlink w:anchor="_Toc5001731" w:history="1">
            <w:r w:rsidRPr="00C209DD">
              <w:rPr>
                <w:rStyle w:val="Hyperlink"/>
                <w:noProof/>
              </w:rPr>
              <w:t>Chapter 7: Changes to Development</w:t>
            </w:r>
            <w:r>
              <w:rPr>
                <w:noProof/>
                <w:webHidden/>
              </w:rPr>
              <w:tab/>
            </w:r>
            <w:r>
              <w:rPr>
                <w:noProof/>
                <w:webHidden/>
              </w:rPr>
              <w:fldChar w:fldCharType="begin"/>
            </w:r>
            <w:r>
              <w:rPr>
                <w:noProof/>
                <w:webHidden/>
              </w:rPr>
              <w:instrText xml:space="preserve"> PAGEREF _Toc5001731 \h </w:instrText>
            </w:r>
            <w:r>
              <w:rPr>
                <w:noProof/>
                <w:webHidden/>
              </w:rPr>
            </w:r>
            <w:r>
              <w:rPr>
                <w:noProof/>
                <w:webHidden/>
              </w:rPr>
              <w:fldChar w:fldCharType="separate"/>
            </w:r>
            <w:r>
              <w:rPr>
                <w:noProof/>
                <w:webHidden/>
              </w:rPr>
              <w:t>3</w:t>
            </w:r>
            <w:r>
              <w:rPr>
                <w:noProof/>
                <w:webHidden/>
              </w:rPr>
              <w:fldChar w:fldCharType="end"/>
            </w:r>
          </w:hyperlink>
        </w:p>
        <w:p w14:paraId="51C2B8FE" w14:textId="77777777" w:rsidR="00A17BFD" w:rsidRDefault="00A17BFD">
          <w:pPr>
            <w:pStyle w:val="TOC1"/>
            <w:tabs>
              <w:tab w:val="right" w:leader="dot" w:pos="9016"/>
            </w:tabs>
            <w:rPr>
              <w:noProof/>
              <w:lang w:eastAsia="en-GB"/>
            </w:rPr>
          </w:pPr>
          <w:hyperlink w:anchor="_Toc5001732" w:history="1">
            <w:r w:rsidRPr="00C209DD">
              <w:rPr>
                <w:rStyle w:val="Hyperlink"/>
                <w:noProof/>
              </w:rPr>
              <w:t>Part D: Reflective Analysis</w:t>
            </w:r>
            <w:r>
              <w:rPr>
                <w:noProof/>
                <w:webHidden/>
              </w:rPr>
              <w:tab/>
            </w:r>
            <w:r>
              <w:rPr>
                <w:noProof/>
                <w:webHidden/>
              </w:rPr>
              <w:fldChar w:fldCharType="begin"/>
            </w:r>
            <w:r>
              <w:rPr>
                <w:noProof/>
                <w:webHidden/>
              </w:rPr>
              <w:instrText xml:space="preserve"> PAGEREF _Toc5001732 \h </w:instrText>
            </w:r>
            <w:r>
              <w:rPr>
                <w:noProof/>
                <w:webHidden/>
              </w:rPr>
            </w:r>
            <w:r>
              <w:rPr>
                <w:noProof/>
                <w:webHidden/>
              </w:rPr>
              <w:fldChar w:fldCharType="separate"/>
            </w:r>
            <w:r>
              <w:rPr>
                <w:noProof/>
                <w:webHidden/>
              </w:rPr>
              <w:t>3</w:t>
            </w:r>
            <w:r>
              <w:rPr>
                <w:noProof/>
                <w:webHidden/>
              </w:rPr>
              <w:fldChar w:fldCharType="end"/>
            </w:r>
          </w:hyperlink>
        </w:p>
        <w:p w14:paraId="363FBA3F" w14:textId="77777777" w:rsidR="00A17BFD" w:rsidRDefault="00A17BFD">
          <w:pPr>
            <w:pStyle w:val="TOC2"/>
            <w:tabs>
              <w:tab w:val="right" w:leader="dot" w:pos="9016"/>
            </w:tabs>
            <w:rPr>
              <w:noProof/>
              <w:lang w:eastAsia="en-GB"/>
            </w:rPr>
          </w:pPr>
          <w:hyperlink w:anchor="_Toc5001733" w:history="1">
            <w:r w:rsidRPr="00C209DD">
              <w:rPr>
                <w:rStyle w:val="Hyperlink"/>
                <w:noProof/>
              </w:rPr>
              <w:t>Chapter 8: WW and EBI</w:t>
            </w:r>
            <w:r>
              <w:rPr>
                <w:noProof/>
                <w:webHidden/>
              </w:rPr>
              <w:tab/>
            </w:r>
            <w:r>
              <w:rPr>
                <w:noProof/>
                <w:webHidden/>
              </w:rPr>
              <w:fldChar w:fldCharType="begin"/>
            </w:r>
            <w:r>
              <w:rPr>
                <w:noProof/>
                <w:webHidden/>
              </w:rPr>
              <w:instrText xml:space="preserve"> PAGEREF _Toc5001733 \h </w:instrText>
            </w:r>
            <w:r>
              <w:rPr>
                <w:noProof/>
                <w:webHidden/>
              </w:rPr>
            </w:r>
            <w:r>
              <w:rPr>
                <w:noProof/>
                <w:webHidden/>
              </w:rPr>
              <w:fldChar w:fldCharType="separate"/>
            </w:r>
            <w:r>
              <w:rPr>
                <w:noProof/>
                <w:webHidden/>
              </w:rPr>
              <w:t>3</w:t>
            </w:r>
            <w:r>
              <w:rPr>
                <w:noProof/>
                <w:webHidden/>
              </w:rPr>
              <w:fldChar w:fldCharType="end"/>
            </w:r>
          </w:hyperlink>
        </w:p>
        <w:p w14:paraId="45D8D1C9" w14:textId="77777777" w:rsidR="00A17BFD" w:rsidRDefault="00A17BFD">
          <w:pPr>
            <w:pStyle w:val="TOC2"/>
            <w:tabs>
              <w:tab w:val="right" w:leader="dot" w:pos="9016"/>
            </w:tabs>
            <w:rPr>
              <w:noProof/>
              <w:lang w:eastAsia="en-GB"/>
            </w:rPr>
          </w:pPr>
          <w:hyperlink w:anchor="_Toc5001734" w:history="1">
            <w:r w:rsidRPr="00C209DD">
              <w:rPr>
                <w:rStyle w:val="Hyperlink"/>
                <w:noProof/>
              </w:rPr>
              <w:t>Chapter 9: Further Research / Research Limitations</w:t>
            </w:r>
            <w:r>
              <w:rPr>
                <w:noProof/>
                <w:webHidden/>
              </w:rPr>
              <w:tab/>
            </w:r>
            <w:r>
              <w:rPr>
                <w:noProof/>
                <w:webHidden/>
              </w:rPr>
              <w:fldChar w:fldCharType="begin"/>
            </w:r>
            <w:r>
              <w:rPr>
                <w:noProof/>
                <w:webHidden/>
              </w:rPr>
              <w:instrText xml:space="preserve"> PAGEREF _Toc5001734 \h </w:instrText>
            </w:r>
            <w:r>
              <w:rPr>
                <w:noProof/>
                <w:webHidden/>
              </w:rPr>
            </w:r>
            <w:r>
              <w:rPr>
                <w:noProof/>
                <w:webHidden/>
              </w:rPr>
              <w:fldChar w:fldCharType="separate"/>
            </w:r>
            <w:r>
              <w:rPr>
                <w:noProof/>
                <w:webHidden/>
              </w:rPr>
              <w:t>3</w:t>
            </w:r>
            <w:r>
              <w:rPr>
                <w:noProof/>
                <w:webHidden/>
              </w:rPr>
              <w:fldChar w:fldCharType="end"/>
            </w:r>
          </w:hyperlink>
        </w:p>
        <w:p w14:paraId="29F4F020" w14:textId="77777777" w:rsidR="00A17BFD" w:rsidRDefault="00A17BFD">
          <w:pPr>
            <w:pStyle w:val="TOC1"/>
            <w:tabs>
              <w:tab w:val="right" w:leader="dot" w:pos="9016"/>
            </w:tabs>
            <w:rPr>
              <w:noProof/>
              <w:lang w:eastAsia="en-GB"/>
            </w:rPr>
          </w:pPr>
          <w:hyperlink w:anchor="_Toc5001735" w:history="1">
            <w:r w:rsidRPr="00C209DD">
              <w:rPr>
                <w:rStyle w:val="Hyperlink"/>
                <w:noProof/>
              </w:rPr>
              <w:t>Part E: References</w:t>
            </w:r>
            <w:r>
              <w:rPr>
                <w:noProof/>
                <w:webHidden/>
              </w:rPr>
              <w:tab/>
            </w:r>
            <w:r>
              <w:rPr>
                <w:noProof/>
                <w:webHidden/>
              </w:rPr>
              <w:fldChar w:fldCharType="begin"/>
            </w:r>
            <w:r>
              <w:rPr>
                <w:noProof/>
                <w:webHidden/>
              </w:rPr>
              <w:instrText xml:space="preserve"> PAGEREF _Toc5001735 \h </w:instrText>
            </w:r>
            <w:r>
              <w:rPr>
                <w:noProof/>
                <w:webHidden/>
              </w:rPr>
            </w:r>
            <w:r>
              <w:rPr>
                <w:noProof/>
                <w:webHidden/>
              </w:rPr>
              <w:fldChar w:fldCharType="separate"/>
            </w:r>
            <w:r>
              <w:rPr>
                <w:noProof/>
                <w:webHidden/>
              </w:rPr>
              <w:t>3</w:t>
            </w:r>
            <w:r>
              <w:rPr>
                <w:noProof/>
                <w:webHidden/>
              </w:rPr>
              <w:fldChar w:fldCharType="end"/>
            </w:r>
          </w:hyperlink>
        </w:p>
        <w:p w14:paraId="501D8B26" w14:textId="51300E63"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2501E5ED" w:rsidR="004A5E0D" w:rsidRDefault="003D6927" w:rsidP="00B6349F">
      <w:pPr>
        <w:pStyle w:val="Heading1"/>
      </w:pPr>
      <w:bookmarkStart w:id="0" w:name="_Toc5001717"/>
      <w:r>
        <w:lastRenderedPageBreak/>
        <w:t xml:space="preserve">Part A: </w:t>
      </w:r>
      <w:r w:rsidR="004A5E0D">
        <w:t>Introduction and Background</w:t>
      </w:r>
      <w:bookmarkEnd w:id="0"/>
    </w:p>
    <w:p w14:paraId="5F3F54F7" w14:textId="34E1A94A" w:rsidR="004A5E0D" w:rsidRDefault="00751CDA" w:rsidP="004A5E0D">
      <w:pPr>
        <w:pStyle w:val="Heading2"/>
      </w:pPr>
      <w:bookmarkStart w:id="1" w:name="_Toc5001718"/>
      <w:r>
        <w:t xml:space="preserve">Chapter 1: </w:t>
      </w:r>
      <w:r w:rsidR="004A5E0D">
        <w:t>Introductio</w:t>
      </w:r>
      <w:r w:rsidR="00B81A5A">
        <w:t>n</w:t>
      </w:r>
      <w:r w:rsidR="003D6927">
        <w:t xml:space="preserve"> to Domain</w:t>
      </w:r>
      <w:bookmarkEnd w:id="1"/>
    </w:p>
    <w:p w14:paraId="18A1EB58" w14:textId="67FAA595" w:rsidR="004A5E0D" w:rsidRDefault="008C0E3A">
      <w:r>
        <w:t>The aim of the project is to design</w:t>
      </w:r>
      <w:r w:rsidR="007F29EC">
        <w:t xml:space="preserve"> and</w:t>
      </w:r>
      <w:r>
        <w:t xml:space="preserve"> develop a</w:t>
      </w:r>
      <w:r w:rsidR="007F29EC">
        <w:t>n</w:t>
      </w:r>
      <w:r>
        <w:t xml:space="preserve"> autonomous system to deploy a robot to pick up litter.</w:t>
      </w:r>
      <w:r w:rsidR="007F29EC">
        <w:t xml:space="preserve">  The project is focused around the requirements of the system being low-cost, low-maintenance, and high-efficacy.  To ensure these requirements are met, special emphasis is placed on them during the decision-making processes throughout the development.</w:t>
      </w:r>
      <w:r w:rsidR="00006423">
        <w:t xml:space="preserve"> </w:t>
      </w:r>
    </w:p>
    <w:p w14:paraId="11F4B310" w14:textId="77777777" w:rsidR="002527E7" w:rsidRDefault="002527E7"/>
    <w:p w14:paraId="73863484" w14:textId="77777777" w:rsidR="002527E7" w:rsidRDefault="002527E7"/>
    <w:p w14:paraId="7E99A5A2" w14:textId="77777777" w:rsidR="002527E7" w:rsidRDefault="002527E7"/>
    <w:tbl>
      <w:tblPr>
        <w:tblStyle w:val="TableGrid"/>
        <w:tblW w:w="0" w:type="auto"/>
        <w:tblLook w:val="04A0" w:firstRow="1" w:lastRow="0" w:firstColumn="1" w:lastColumn="0" w:noHBand="0" w:noVBand="1"/>
      </w:tblPr>
      <w:tblGrid>
        <w:gridCol w:w="9016"/>
      </w:tblGrid>
      <w:tr w:rsidR="00B96510" w14:paraId="0B455C4B" w14:textId="77777777" w:rsidTr="00B96510">
        <w:tc>
          <w:tcPr>
            <w:tcW w:w="9016" w:type="dxa"/>
          </w:tcPr>
          <w:p w14:paraId="60D94BFF" w14:textId="3C70DEE0" w:rsidR="00B96510" w:rsidRDefault="00B96510">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3D6927" w14:paraId="623F7CF3" w14:textId="77777777" w:rsidTr="00B96510">
        <w:tc>
          <w:tcPr>
            <w:tcW w:w="9016" w:type="dxa"/>
          </w:tcPr>
          <w:p w14:paraId="17DB5A9D" w14:textId="77777777" w:rsidR="003D6927" w:rsidRPr="003D6927" w:rsidRDefault="003D6927" w:rsidP="003D6927">
            <w:pPr>
              <w:spacing w:line="360" w:lineRule="auto"/>
              <w:rPr>
                <w:color w:val="FF0000"/>
                <w:highlight w:val="yellow"/>
              </w:rPr>
            </w:pPr>
            <w:r w:rsidRPr="003D6927">
              <w:rPr>
                <w:color w:val="FF0000"/>
                <w:highlight w:val="yellow"/>
              </w:rPr>
              <w:t>With the application of autonomy invading all areas, I say why not anti-littering</w:t>
            </w:r>
          </w:p>
          <w:p w14:paraId="5530028A" w14:textId="77777777" w:rsidR="003D6927" w:rsidRPr="003D6927" w:rsidRDefault="003D6927" w:rsidP="003D6927">
            <w:pPr>
              <w:spacing w:line="360" w:lineRule="auto"/>
              <w:rPr>
                <w:color w:val="FF0000"/>
                <w:highlight w:val="yellow"/>
              </w:rPr>
            </w:pPr>
            <w:r w:rsidRPr="003D6927">
              <w:rPr>
                <w:color w:val="FF0000"/>
                <w:highlight w:val="yellow"/>
              </w:rPr>
              <w:t>What are the biggest hurdles preventing autonomy in different areas?</w:t>
            </w:r>
          </w:p>
          <w:p w14:paraId="2DDE493E" w14:textId="77777777" w:rsidR="003D6927" w:rsidRPr="003D6927" w:rsidRDefault="003D6927" w:rsidP="003D6927">
            <w:pPr>
              <w:pStyle w:val="ListParagraph"/>
              <w:numPr>
                <w:ilvl w:val="0"/>
                <w:numId w:val="1"/>
              </w:numPr>
              <w:spacing w:line="360" w:lineRule="auto"/>
              <w:rPr>
                <w:color w:val="FF0000"/>
                <w:highlight w:val="yellow"/>
              </w:rPr>
            </w:pPr>
            <w:r w:rsidRPr="003D6927">
              <w:rPr>
                <w:color w:val="FF0000"/>
                <w:highlight w:val="yellow"/>
              </w:rPr>
              <w:t>Cost?  Effectiveness?  Maintenance/Complexity?  Social/Legal/Ethical?</w:t>
            </w:r>
          </w:p>
          <w:p w14:paraId="43AC9296" w14:textId="77777777" w:rsidR="003D6927" w:rsidRDefault="003D6927" w:rsidP="003D6927">
            <w:pPr>
              <w:spacing w:line="360" w:lineRule="auto"/>
              <w:rPr>
                <w:color w:val="FF0000"/>
              </w:rPr>
            </w:pPr>
            <w:r w:rsidRPr="003D6927">
              <w:rPr>
                <w:color w:val="FF0000"/>
                <w:highlight w:val="yellow"/>
              </w:rPr>
              <w:t>This project plans to investigate, design and develop an autonomous system to deploy a robot to identify litter within an independent live video feed.</w:t>
            </w:r>
          </w:p>
          <w:p w14:paraId="768833FE" w14:textId="77777777" w:rsidR="003D6927" w:rsidRPr="00B96510" w:rsidRDefault="003D6927">
            <w:pPr>
              <w:rPr>
                <w:color w:val="7030A0"/>
                <w:highlight w:val="yellow"/>
              </w:rPr>
            </w:pPr>
          </w:p>
        </w:tc>
      </w:tr>
    </w:tbl>
    <w:p w14:paraId="662415E4" w14:textId="77777777" w:rsidR="00E16C67" w:rsidRDefault="00E16C67"/>
    <w:p w14:paraId="4A3C1F51" w14:textId="786B245E" w:rsidR="00751CDA" w:rsidRPr="00751CDA" w:rsidRDefault="00751CDA" w:rsidP="00751CDA">
      <w:pPr>
        <w:pStyle w:val="Heading2"/>
      </w:pPr>
      <w:bookmarkStart w:id="2" w:name="_Toc5001719"/>
      <w:r>
        <w:t xml:space="preserve">Chapter 2: </w:t>
      </w:r>
      <w:r w:rsidR="003D6927">
        <w:t>B</w:t>
      </w:r>
      <w:r w:rsidR="004A5E0D">
        <w:t>ackground</w:t>
      </w:r>
      <w:r w:rsidR="00B81A5A">
        <w:t xml:space="preserve"> Domain Research</w:t>
      </w:r>
      <w:bookmarkEnd w:id="2"/>
    </w:p>
    <w:p w14:paraId="7E792EE7" w14:textId="4EDD37D8" w:rsidR="00B81A5A" w:rsidRDefault="00B81A5A" w:rsidP="00B81A5A"/>
    <w:p w14:paraId="17B4449E" w14:textId="77777777" w:rsidR="00D51D25" w:rsidRDefault="00D51D25" w:rsidP="00B81A5A"/>
    <w:p w14:paraId="56AB2C4A" w14:textId="77777777" w:rsidR="002527E7" w:rsidRDefault="002527E7">
      <w:r>
        <w:br w:type="page"/>
      </w:r>
    </w:p>
    <w:p w14:paraId="233A9798" w14:textId="4C6F2E11" w:rsidR="00B81A5A" w:rsidRPr="00A344A6" w:rsidRDefault="00A344A6" w:rsidP="00B81A5A">
      <w:pPr>
        <w:rPr>
          <w:b/>
          <w:u w:val="single"/>
        </w:rPr>
      </w:pPr>
      <w:r>
        <w:rPr>
          <w:b/>
          <w:u w:val="single"/>
        </w:rPr>
        <w:lastRenderedPageBreak/>
        <w:t xml:space="preserve">ESSENTIALLY </w:t>
      </w:r>
      <w:r w:rsidR="002527E7" w:rsidRPr="00A344A6">
        <w:rPr>
          <w:b/>
          <w:u w:val="single"/>
        </w:rPr>
        <w:t>A LIT REVIEW:</w:t>
      </w:r>
    </w:p>
    <w:p w14:paraId="3C98CA77" w14:textId="77BB40BD" w:rsidR="002527E7" w:rsidRPr="00D95F2D" w:rsidRDefault="002527E7" w:rsidP="00B81A5A">
      <w:pPr>
        <w:rPr>
          <w:highlight w:val="green"/>
        </w:rPr>
      </w:pPr>
      <w:r w:rsidRPr="00D95F2D">
        <w:rPr>
          <w:highlight w:val="green"/>
        </w:rPr>
        <w:t>A comprehensive review of literature will pro</w:t>
      </w:r>
      <w:r w:rsidR="00DA6F10" w:rsidRPr="00D95F2D">
        <w:rPr>
          <w:highlight w:val="green"/>
        </w:rPr>
        <w:t>vide background to the project</w:t>
      </w:r>
      <w:r w:rsidR="00D95F2D">
        <w:rPr>
          <w:highlight w:val="green"/>
        </w:rPr>
        <w:t>, a</w:t>
      </w:r>
      <w:r w:rsidR="00DA6F10" w:rsidRPr="00D95F2D">
        <w:rPr>
          <w:highlight w:val="green"/>
        </w:rPr>
        <w:t xml:space="preserve">nd give </w:t>
      </w:r>
      <w:r w:rsidR="00D95F2D">
        <w:rPr>
          <w:highlight w:val="green"/>
        </w:rPr>
        <w:t xml:space="preserve">weight </w:t>
      </w:r>
      <w:r w:rsidR="00DA6F10" w:rsidRPr="00D95F2D">
        <w:rPr>
          <w:highlight w:val="green"/>
        </w:rPr>
        <w:t>to the decisions you have made.</w:t>
      </w:r>
    </w:p>
    <w:p w14:paraId="619EFA98" w14:textId="65AF8094" w:rsidR="002527E7" w:rsidRDefault="002527E7" w:rsidP="00D95F2D">
      <w:r w:rsidRPr="00D95F2D">
        <w:rPr>
          <w:highlight w:val="green"/>
        </w:rPr>
        <w:t>This section establishes what you intended to do and shows the reader that what you have done i</w:t>
      </w:r>
      <w:r w:rsidR="00AD533C" w:rsidRPr="00D95F2D">
        <w:rPr>
          <w:highlight w:val="green"/>
        </w:rPr>
        <w:t>s the result of academic study.</w:t>
      </w:r>
    </w:p>
    <w:p w14:paraId="71D93A6B" w14:textId="77777777" w:rsidR="002527E7" w:rsidRDefault="002527E7" w:rsidP="00B81A5A"/>
    <w:p w14:paraId="2FD6FFE7" w14:textId="77777777" w:rsidR="00A344A6" w:rsidRPr="003879C7" w:rsidRDefault="00A344A6" w:rsidP="00A344A6">
      <w:pPr>
        <w:rPr>
          <w:u w:val="single"/>
        </w:rPr>
      </w:pPr>
      <w:r w:rsidRPr="003879C7">
        <w:rPr>
          <w:u w:val="single"/>
        </w:rPr>
        <w:t>System Structure:</w:t>
      </w:r>
    </w:p>
    <w:p w14:paraId="246E2039" w14:textId="43636BFE" w:rsidR="00A344A6" w:rsidRDefault="00A344A6" w:rsidP="00B81A5A">
      <w:r w:rsidRPr="003879C7">
        <w:t>The first thing I need to contextualise, is why I set up the system in an isolated way.</w:t>
      </w:r>
      <w:r w:rsidR="003879C7">
        <w:rPr>
          <w:color w:val="833C0B" w:themeColor="accent2" w:themeShade="80"/>
        </w:rPr>
        <w:t xml:space="preserve"> </w:t>
      </w:r>
      <w:r w:rsidR="000370F7" w:rsidRPr="003879C7">
        <w:t>So why did I?</w:t>
      </w:r>
    </w:p>
    <w:p w14:paraId="21ADBC9B" w14:textId="428EA30D" w:rsidR="000370F7" w:rsidRDefault="005B7CC6" w:rsidP="00B81A5A">
      <w:pPr>
        <w:rPr>
          <w:i/>
          <w:color w:val="833C0B" w:themeColor="accent2" w:themeShade="80"/>
        </w:rPr>
      </w:pPr>
      <w:r>
        <w:rPr>
          <w:i/>
          <w:color w:val="833C0B" w:themeColor="accent2" w:themeShade="80"/>
        </w:rPr>
        <w:t xml:space="preserve">What system structure could I have? Middleware approach? </w:t>
      </w:r>
      <w:r w:rsidR="000370F7" w:rsidRPr="00180B1C">
        <w:rPr>
          <w:i/>
          <w:color w:val="833C0B" w:themeColor="accent2" w:themeShade="80"/>
        </w:rPr>
        <w:t>Review literature, and find some which talk about the benefits of a middleware approach to robotics and larger scale systems of interconnected systems…</w:t>
      </w:r>
      <w:r w:rsidR="00180B1C">
        <w:rPr>
          <w:i/>
          <w:color w:val="833C0B" w:themeColor="accent2" w:themeShade="80"/>
        </w:rPr>
        <w:t xml:space="preserve"> </w:t>
      </w:r>
    </w:p>
    <w:p w14:paraId="0FC638D9" w14:textId="443B6283" w:rsidR="003879C7" w:rsidRPr="00180B1C" w:rsidRDefault="003879C7" w:rsidP="00B81A5A">
      <w:pPr>
        <w:rPr>
          <w:i/>
          <w:color w:val="833C0B" w:themeColor="accent2" w:themeShade="80"/>
        </w:rPr>
      </w:pPr>
      <w:r>
        <w:rPr>
          <w:i/>
          <w:color w:val="833C0B" w:themeColor="accent2" w:themeShade="80"/>
        </w:rPr>
        <w:t xml:space="preserve">Do a small critical evaluation of different middleware systems… </w:t>
      </w:r>
      <w:r w:rsidRPr="00180B1C">
        <w:rPr>
          <w:i/>
          <w:color w:val="833C0B" w:themeColor="accent2" w:themeShade="80"/>
        </w:rPr>
        <w:t>Talk about how ROS is a good tool for connecting complex parts of a system together.</w:t>
      </w:r>
      <w:r>
        <w:rPr>
          <w:i/>
          <w:color w:val="833C0B" w:themeColor="accent2" w:themeShade="80"/>
        </w:rPr>
        <w:t xml:space="preserve"> </w:t>
      </w:r>
      <w:hyperlink r:id="rId8" w:history="1">
        <w:r w:rsidRPr="007F364A">
          <w:rPr>
            <w:rStyle w:val="Hyperlink"/>
            <w:i/>
            <w:color w:val="023160" w:themeColor="hyperlink" w:themeShade="80"/>
          </w:rPr>
          <w:t>https://www.hindawi.com/journals/jr/2012/959013/</w:t>
        </w:r>
      </w:hyperlink>
    </w:p>
    <w:p w14:paraId="3E7B3582" w14:textId="17C09E29" w:rsidR="00904454" w:rsidRPr="00180B1C" w:rsidRDefault="000370F7" w:rsidP="00B81A5A">
      <w:pPr>
        <w:rPr>
          <w:i/>
          <w:color w:val="833C0B" w:themeColor="accent2" w:themeShade="80"/>
        </w:rPr>
      </w:pPr>
      <w:r w:rsidRPr="00180B1C">
        <w:rPr>
          <w:i/>
          <w:color w:val="833C0B" w:themeColor="accent2" w:themeShade="80"/>
        </w:rPr>
        <w:t>Talk about and critically evaluate some basic cost reduction techniques like using cheaper materials and parts like</w:t>
      </w:r>
      <w:r w:rsidR="00904454" w:rsidRPr="00180B1C">
        <w:rPr>
          <w:i/>
          <w:color w:val="833C0B" w:themeColor="accent2" w:themeShade="80"/>
        </w:rPr>
        <w:t xml:space="preserve"> USB webcam, over integrated circuitry on the robot.</w:t>
      </w:r>
    </w:p>
    <w:p w14:paraId="7F0C3170" w14:textId="7E989438" w:rsidR="000370F7" w:rsidRPr="00180B1C" w:rsidRDefault="000370F7" w:rsidP="00B81A5A">
      <w:pPr>
        <w:rPr>
          <w:color w:val="833C0B" w:themeColor="accent2" w:themeShade="80"/>
        </w:rPr>
      </w:pPr>
    </w:p>
    <w:p w14:paraId="7A95BA7C" w14:textId="77777777" w:rsidR="00160AE6" w:rsidRPr="00180B1C" w:rsidRDefault="00160AE6" w:rsidP="00B81A5A">
      <w:pPr>
        <w:rPr>
          <w:color w:val="833C0B" w:themeColor="accent2" w:themeShade="80"/>
        </w:rPr>
      </w:pPr>
    </w:p>
    <w:p w14:paraId="5D201CFC" w14:textId="77777777" w:rsidR="00160AE6" w:rsidRDefault="00160AE6" w:rsidP="00B81A5A"/>
    <w:p w14:paraId="4FE2833A" w14:textId="108CCCA8" w:rsidR="002527E7" w:rsidRPr="00A344A6" w:rsidRDefault="00A344A6" w:rsidP="00B81A5A">
      <w:pPr>
        <w:rPr>
          <w:u w:val="single"/>
        </w:rPr>
      </w:pPr>
      <w:r w:rsidRPr="00A344A6">
        <w:rPr>
          <w:u w:val="single"/>
        </w:rPr>
        <w:t>System Components:</w:t>
      </w:r>
    </w:p>
    <w:p w14:paraId="12471902" w14:textId="77777777" w:rsidR="00A344A6" w:rsidRDefault="00A344A6" w:rsidP="00B81A5A">
      <w:r>
        <w:t>Then I need to talk about why I split the project into the sub systems I did.</w:t>
      </w:r>
    </w:p>
    <w:p w14:paraId="0D865BC6" w14:textId="4C97278F" w:rsidR="00A344A6" w:rsidRDefault="00A344A6" w:rsidP="00B81A5A">
      <w:r>
        <w:t>The specific implementations of each of the sub systems are described below, so the details on them I don’t need to worry about here. But I do need to describe why I chose to make each of these systems isolated.</w:t>
      </w:r>
    </w:p>
    <w:p w14:paraId="40E1F8EE" w14:textId="60F574C1" w:rsidR="00A344A6" w:rsidRDefault="00904454" w:rsidP="00B81A5A">
      <w:pPr>
        <w:rPr>
          <w:i/>
        </w:rPr>
      </w:pPr>
      <w:r>
        <w:rPr>
          <w:i/>
        </w:rPr>
        <w:t>List off the individual sub-systems along with the system diagram.</w:t>
      </w:r>
    </w:p>
    <w:p w14:paraId="7B5E0512" w14:textId="4BB7E95D" w:rsidR="00904454" w:rsidRDefault="00904454" w:rsidP="00B81A5A">
      <w:pPr>
        <w:rPr>
          <w:i/>
        </w:rPr>
      </w:pPr>
      <w:r>
        <w:rPr>
          <w:i/>
        </w:rPr>
        <w:t>Describe each one in turn, and describe what it contains, and why this is considered independent.</w:t>
      </w:r>
    </w:p>
    <w:p w14:paraId="6980767D" w14:textId="43D36FEB" w:rsidR="00904454" w:rsidRDefault="00904454" w:rsidP="00B81A5A">
      <w:pPr>
        <w:rPr>
          <w:i/>
        </w:rPr>
      </w:pPr>
      <w:r>
        <w:rPr>
          <w:i/>
        </w:rPr>
        <w:t>Try to find some benefits online and in research as to why this system should be independent.</w:t>
      </w:r>
    </w:p>
    <w:p w14:paraId="4A169EE5" w14:textId="77777777" w:rsidR="002527E7" w:rsidRDefault="002527E7" w:rsidP="00B81A5A"/>
    <w:p w14:paraId="5F85B26F" w14:textId="77777777" w:rsidR="00B306D2" w:rsidRDefault="00B306D2" w:rsidP="00B81A5A"/>
    <w:p w14:paraId="114CDF15" w14:textId="77777777" w:rsidR="003D6927" w:rsidRDefault="003D6927">
      <w:pPr>
        <w:rPr>
          <w:rFonts w:asciiTheme="majorHAnsi" w:eastAsiaTheme="majorEastAsia" w:hAnsiTheme="majorHAnsi" w:cstheme="majorBidi"/>
          <w:color w:val="2F5496" w:themeColor="accent1" w:themeShade="BF"/>
          <w:sz w:val="32"/>
          <w:szCs w:val="32"/>
        </w:rPr>
      </w:pPr>
      <w:r>
        <w:br w:type="page"/>
      </w:r>
    </w:p>
    <w:p w14:paraId="3660EE96" w14:textId="0304A434" w:rsidR="00502377" w:rsidRDefault="003D6927" w:rsidP="00B6349F">
      <w:pPr>
        <w:pStyle w:val="Heading1"/>
      </w:pPr>
      <w:bookmarkStart w:id="3" w:name="_Toc5001720"/>
      <w:r>
        <w:lastRenderedPageBreak/>
        <w:t xml:space="preserve">Part B: </w:t>
      </w:r>
      <w:r w:rsidR="00B81A5A">
        <w:t>Methodology:</w:t>
      </w:r>
      <w:bookmarkEnd w:id="3"/>
    </w:p>
    <w:p w14:paraId="6BD19C3C" w14:textId="056AEFE9" w:rsidR="00966794" w:rsidRDefault="00966794" w:rsidP="00966794">
      <w:pPr>
        <w:pStyle w:val="Heading2"/>
      </w:pPr>
      <w:bookmarkStart w:id="4" w:name="_Toc5001721"/>
      <w:r>
        <w:t>Chapter 3: Project Management</w:t>
      </w:r>
      <w:bookmarkEnd w:id="4"/>
    </w:p>
    <w:p w14:paraId="5B3F721A" w14:textId="2D9D8F68" w:rsidR="004334BB" w:rsidRDefault="004334BB">
      <w:r>
        <w:t xml:space="preserve">During the initial conception of the project, a plan was put forward to lay out the time scales of each of the tasks, so as to get a better perspective of the project. The Gantt chart laid out 4-5 distinct sections of the project, basic image processing, basic robot, advanced image processing, and advanced robot. Each of these sections was given a defined milestone of which the section must be completed by, and smaller milestones which individual components must be completed by. </w:t>
      </w:r>
    </w:p>
    <w:p w14:paraId="2F72DBD6" w14:textId="23967BC0" w:rsidR="00C4711D" w:rsidRDefault="00C4711D">
      <w:r>
        <w:t xml:space="preserve">In actuality, the project deviated from this quite dramatically for a few reasons, the first was the time estimation for building the robot, where the building of the robot took significantly longer than expected due to lack of experience and overestimation of ability. For the implementation of advanced image processing, the aim was to develop a ML approach to identification, however when research was conducted, it was found that </w:t>
      </w:r>
      <w:r w:rsidR="00790454">
        <w:t>existing cloud based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7941E60A" w:rsidR="00790454" w:rsidRDefault="00790454">
      <w:r>
        <w:t>Throughout development, goals were set weekly to ensure the development continued smoothly, without much delay. The weekly goals were defined at the start of each week, as small achievable aims such as “Implement a mean and median background construction script</w:t>
      </w:r>
      <w:r w:rsidR="00E96BDE">
        <w:t xml:space="preserve"> &amp; t</w:t>
      </w:r>
      <w:r>
        <w:t>est automatic connection between camera and server”. 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49664CAF" w14:textId="1A994143" w:rsidR="00790454" w:rsidRDefault="00E96BDE">
      <w:r>
        <w:t>The project initially was aimed as following a waterfall approach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 The systems themselves were all quite small meaning that going back a level of the waterfall did not cause much issue, but together they combined to a strong project, which was well developed to meet the aims set out.</w:t>
      </w:r>
    </w:p>
    <w:p w14:paraId="5526FDFC" w14:textId="3C09E1F2" w:rsidR="005004BD" w:rsidRDefault="005004BD">
      <w:r>
        <w:br w:type="page"/>
      </w:r>
    </w:p>
    <w:p w14:paraId="13C9B2CA" w14:textId="60783F94" w:rsidR="00851F93" w:rsidRDefault="00851F93" w:rsidP="00851F93">
      <w:pPr>
        <w:pStyle w:val="Heading2"/>
      </w:pPr>
      <w:bookmarkStart w:id="5" w:name="_Toc5001722"/>
      <w:r>
        <w:t xml:space="preserve">Chapter </w:t>
      </w:r>
      <w:r w:rsidR="000D192B">
        <w:t>4</w:t>
      </w:r>
      <w:r>
        <w:t>: Methodology Planning</w:t>
      </w:r>
      <w:r w:rsidR="000D192B">
        <w:t xml:space="preserve"> &amp; Software Development Lifecycle</w:t>
      </w:r>
      <w:bookmarkEnd w:id="5"/>
    </w:p>
    <w:p w14:paraId="219CD1BC" w14:textId="77777777" w:rsidR="000D192B" w:rsidRDefault="000D192B" w:rsidP="000D192B">
      <w:r>
        <w:t xml:space="preserve">Following the adaptive waterfall approach to developing individual sub-systems, meant each sub-system went through requirements gathering, design, testing and evaluation. Which meant nearly the entire software development lifecycle was met during each stage of the development. </w:t>
      </w:r>
    </w:p>
    <w:p w14:paraId="649DCDA1" w14:textId="77777777" w:rsidR="00E514D6" w:rsidRDefault="00E514D6" w:rsidP="00502377">
      <w:r>
        <w:t xml:space="preserve">As described previously, the project is structured as a series of independent systems with an intercommunication structure set up to allow data passing, analysis and control. Each system was built independently with specific input and output structures. </w:t>
      </w:r>
    </w:p>
    <w:p w14:paraId="79E27FA4" w14:textId="5584233D" w:rsidR="00502377" w:rsidRDefault="00E514D6" w:rsidP="00E514D6">
      <w:r>
        <w:t xml:space="preserve">The process in which each system was built is described below. </w:t>
      </w:r>
      <w:r w:rsidR="00502377">
        <w:t xml:space="preserve">For each </w:t>
      </w:r>
      <w:r>
        <w:t>sub-system</w:t>
      </w:r>
      <w:r w:rsidR="00502377">
        <w:t xml:space="preserve">, a review of best practices and methods was carried out, </w:t>
      </w:r>
      <w:r>
        <w:t>followed by an analysis of the best evaluation metric. 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77777777"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2E039D46" w:rsidR="003D6927" w:rsidRDefault="00851F93" w:rsidP="00851F93">
      <w:pPr>
        <w:pStyle w:val="Heading3"/>
      </w:pPr>
      <w:bookmarkStart w:id="6" w:name="_Toc5001723"/>
      <w:r>
        <w:t xml:space="preserve">Sub-System </w:t>
      </w:r>
      <w:r w:rsidR="00A17BFD">
        <w:t>1</w:t>
      </w:r>
      <w:r>
        <w:t xml:space="preserve">: </w:t>
      </w:r>
      <w:r w:rsidR="002C4C8A">
        <w:t xml:space="preserve">Background </w:t>
      </w:r>
      <w:r w:rsidR="00514711">
        <w:t>and Foreground Extraction</w:t>
      </w:r>
      <w:bookmarkEnd w:id="6"/>
    </w:p>
    <w:p w14:paraId="269B2850" w14:textId="41603571" w:rsidR="00E16C67" w:rsidRDefault="00E16C67" w:rsidP="004A5E0D">
      <w:r>
        <w:t xml:space="preserve">Significant research concluded for this… </w:t>
      </w:r>
    </w:p>
    <w:p w14:paraId="1877CA2E" w14:textId="2363B736" w:rsidR="002C4C8A" w:rsidRDefault="00E16C67" w:rsidP="004A5E0D">
      <w:r>
        <w:t>Various image stacking algorithms have been tested beginning with mean stacking, it was removed as a day-night cycle and weather shifts would drastically change the overall appearance of the images.</w:t>
      </w:r>
    </w:p>
    <w:p w14:paraId="50B9DD58" w14:textId="31238037" w:rsidR="00E16C67" w:rsidRDefault="00E16C67" w:rsidP="004A5E0D">
      <w:r>
        <w:t xml:space="preserve">Entropy blurring was attempted but the implementation for such a system meant the quality of images were reduced </w:t>
      </w:r>
      <w:r w:rsidR="00873D42">
        <w:t xml:space="preserve">making </w:t>
      </w:r>
      <w:r>
        <w:t xml:space="preserve">small objects </w:t>
      </w:r>
      <w:r w:rsidR="00873D42">
        <w:t>harder to identify</w:t>
      </w:r>
      <w:r>
        <w:t>.</w:t>
      </w:r>
    </w:p>
    <w:p w14:paraId="225EFD2E" w14:textId="257A5D29" w:rsidR="00873D42" w:rsidRDefault="00873D42" w:rsidP="004A5E0D">
      <w:r>
        <w:t>Stacking with edge detection was tested, however for it to work the quality of the camera needed to be improved, and the material patterns on the floor, greatly impacted the quality of the output.</w:t>
      </w:r>
    </w:p>
    <w:p w14:paraId="6254A916" w14:textId="64E79DDC" w:rsidR="00873D42" w:rsidRDefault="00873D42" w:rsidP="004A5E0D"/>
    <w:p w14:paraId="249FFE34" w14:textId="2B0578DA" w:rsidR="00873D42" w:rsidRDefault="00873D42" w:rsidP="004A5E0D">
      <w:r>
        <w:t xml:space="preserve">Mode stacking on a relatively small timed cycle was found to be the most effective and allow the smallest impact of changes.  The only issue currently remaining is random parts have high values when they should not… so more development needs to be put into making this work smarter. The maths behind why this is so effective at detecting change stems from the lack of maths. Mean is impacted by random sparks, and when there is a lot of change, it cannot identify the background.  While mode is not impacted by random changes. </w:t>
      </w:r>
      <w:r w:rsidR="00C208CF">
        <w:t xml:space="preserve"> </w:t>
      </w:r>
      <w:r>
        <w:t xml:space="preserve">It takes what is most static in the frame-set, </w:t>
      </w:r>
      <w:r w:rsidR="00C208CF">
        <w:t>which should always represent the background.</w:t>
      </w:r>
    </w:p>
    <w:p w14:paraId="0BFA1791" w14:textId="1466DD63" w:rsidR="00514711" w:rsidRDefault="00514711" w:rsidP="004A5E0D"/>
    <w:p w14:paraId="4947CBEC" w14:textId="6E91026E" w:rsidR="00514711" w:rsidRDefault="00514711" w:rsidP="004A5E0D">
      <w:r>
        <w:t>Foreground Extraction is background subtraction.  It is simply the new frame minus the background, where the value is 0 or near-0 then there is no change and should be disregarded.</w:t>
      </w:r>
    </w:p>
    <w:tbl>
      <w:tblPr>
        <w:tblStyle w:val="TableGrid"/>
        <w:tblW w:w="0" w:type="auto"/>
        <w:tblLook w:val="04A0" w:firstRow="1" w:lastRow="0" w:firstColumn="1" w:lastColumn="0" w:noHBand="0" w:noVBand="1"/>
      </w:tblPr>
      <w:tblGrid>
        <w:gridCol w:w="9016"/>
      </w:tblGrid>
      <w:tr w:rsidR="001225B2" w14:paraId="63C92388" w14:textId="77777777" w:rsidTr="00460A37">
        <w:tc>
          <w:tcPr>
            <w:tcW w:w="9016" w:type="dxa"/>
          </w:tcPr>
          <w:p w14:paraId="213737BA" w14:textId="77777777" w:rsidR="001225B2" w:rsidRDefault="001225B2" w:rsidP="00460A37">
            <w:pPr>
              <w:rPr>
                <w:color w:val="00B050"/>
              </w:rPr>
            </w:pPr>
            <w:r>
              <w:rPr>
                <w:color w:val="00B050"/>
              </w:rPr>
              <w:t>RESEARCH POINTS:</w:t>
            </w:r>
          </w:p>
          <w:p w14:paraId="5E61AA25" w14:textId="77777777" w:rsidR="001225B2" w:rsidRPr="0015756A" w:rsidRDefault="001225B2" w:rsidP="00460A37">
            <w:pPr>
              <w:rPr>
                <w:color w:val="00B050"/>
              </w:rPr>
            </w:pPr>
          </w:p>
        </w:tc>
      </w:tr>
    </w:tbl>
    <w:p w14:paraId="77D93549" w14:textId="77777777" w:rsidR="00561D83" w:rsidRDefault="00561D83" w:rsidP="00561D83"/>
    <w:p w14:paraId="55E07E47" w14:textId="7656B015" w:rsidR="00851F93" w:rsidRDefault="00851F93" w:rsidP="00851F93">
      <w:pPr>
        <w:pStyle w:val="Heading4"/>
      </w:pPr>
      <w:r w:rsidRPr="00851F93">
        <w:t xml:space="preserve">Step 1: </w:t>
      </w:r>
      <w:r w:rsidR="00711FB9">
        <w:t xml:space="preserve">Research into tools and methods </w:t>
      </w:r>
      <w:r w:rsidRPr="00851F93">
        <w:t>to set up the sub-system</w:t>
      </w:r>
    </w:p>
    <w:p w14:paraId="2059456F" w14:textId="77777777" w:rsidR="00851F93" w:rsidRPr="00851F93" w:rsidRDefault="00851F93" w:rsidP="00851F93"/>
    <w:p w14:paraId="1BC96C6C" w14:textId="77777777" w:rsidR="00851F93" w:rsidRPr="00851F93" w:rsidRDefault="00851F93" w:rsidP="00851F93">
      <w:pPr>
        <w:pStyle w:val="Heading4"/>
      </w:pPr>
      <w:r w:rsidRPr="00851F93">
        <w:t>Step 2: Define appropriate evaluation systems</w:t>
      </w:r>
    </w:p>
    <w:p w14:paraId="19512E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5A6FA2A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BEE4D1" w14:textId="77777777" w:rsidR="00851F93" w:rsidRPr="00851F93" w:rsidRDefault="00851F93" w:rsidP="00851F93">
      <w:pPr>
        <w:pStyle w:val="Heading4"/>
      </w:pPr>
      <w:r w:rsidRPr="00851F93">
        <w:t>Step 3: Define requirements for the sub-system</w:t>
      </w:r>
    </w:p>
    <w:p w14:paraId="415CCFBC"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9A46C6" w14:textId="77777777" w:rsidR="00851F93" w:rsidRDefault="00851F93" w:rsidP="00851F93">
      <w:pPr>
        <w:pStyle w:val="Heading4"/>
      </w:pPr>
      <w:r>
        <w:t>St</w:t>
      </w:r>
      <w:r w:rsidRPr="00851F93">
        <w:t>ep 4: Design the sub-system using the best method</w:t>
      </w:r>
    </w:p>
    <w:p w14:paraId="5999ED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1468876" w14:textId="77777777" w:rsidR="00851F93" w:rsidRPr="00851F93" w:rsidRDefault="00851F93" w:rsidP="00851F93">
      <w:pPr>
        <w:pStyle w:val="Heading4"/>
      </w:pPr>
      <w:r w:rsidRPr="00851F93">
        <w:t>Step 5: Test effectiveness of systems researched in context</w:t>
      </w:r>
    </w:p>
    <w:p w14:paraId="62DE3218" w14:textId="6FB478F5" w:rsidR="00561D83" w:rsidRDefault="00561D83" w:rsidP="00851F93"/>
    <w:p w14:paraId="79914A68" w14:textId="77777777" w:rsidR="00851F93" w:rsidRPr="00851F93" w:rsidRDefault="00851F93" w:rsidP="00851F93"/>
    <w:tbl>
      <w:tblPr>
        <w:tblStyle w:val="TableGrid"/>
        <w:tblW w:w="0" w:type="auto"/>
        <w:tblLook w:val="04A0" w:firstRow="1" w:lastRow="0" w:firstColumn="1" w:lastColumn="0" w:noHBand="0" w:noVBand="1"/>
      </w:tblPr>
      <w:tblGrid>
        <w:gridCol w:w="9016"/>
      </w:tblGrid>
      <w:tr w:rsidR="00460A37" w14:paraId="6A126529" w14:textId="77777777" w:rsidTr="00460A37">
        <w:tc>
          <w:tcPr>
            <w:tcW w:w="9016" w:type="dxa"/>
          </w:tcPr>
          <w:p w14:paraId="4515A2C6" w14:textId="343B025A" w:rsidR="00460A37" w:rsidRDefault="00606C3F" w:rsidP="00561D83">
            <w:r>
              <w:rPr>
                <w:noProof/>
                <w:lang w:eastAsia="en-GB"/>
              </w:rPr>
              <w:drawing>
                <wp:anchor distT="0" distB="0" distL="114300" distR="114300" simplePos="0" relativeHeight="251658240" behindDoc="1" locked="0" layoutInCell="1" allowOverlap="1" wp14:anchorId="4E395419" wp14:editId="5D7B5C9B">
                  <wp:simplePos x="0" y="0"/>
                  <wp:positionH relativeFrom="column">
                    <wp:posOffset>4445</wp:posOffset>
                  </wp:positionH>
                  <wp:positionV relativeFrom="paragraph">
                    <wp:posOffset>4445</wp:posOffset>
                  </wp:positionV>
                  <wp:extent cx="5334000" cy="4000500"/>
                  <wp:effectExtent l="0" t="0" r="0" b="0"/>
                  <wp:wrapTight wrapText="bothSides">
                    <wp:wrapPolygon edited="0">
                      <wp:start x="2546" y="1543"/>
                      <wp:lineTo x="2623" y="3394"/>
                      <wp:lineTo x="1774" y="3909"/>
                      <wp:lineTo x="1774" y="4423"/>
                      <wp:lineTo x="2623" y="5040"/>
                      <wp:lineTo x="1774" y="5349"/>
                      <wp:lineTo x="1774" y="5657"/>
                      <wp:lineTo x="2623" y="6686"/>
                      <wp:lineTo x="1774" y="6789"/>
                      <wp:lineTo x="1774" y="7406"/>
                      <wp:lineTo x="3394" y="8331"/>
                      <wp:lineTo x="3394" y="8846"/>
                      <wp:lineTo x="8640" y="9977"/>
                      <wp:lineTo x="10800" y="9977"/>
                      <wp:lineTo x="10800" y="11623"/>
                      <wp:lineTo x="12111" y="13269"/>
                      <wp:lineTo x="11263" y="14091"/>
                      <wp:lineTo x="11263" y="14503"/>
                      <wp:lineTo x="12111" y="14914"/>
                      <wp:lineTo x="11263" y="15634"/>
                      <wp:lineTo x="11263" y="16046"/>
                      <wp:lineTo x="12111" y="16560"/>
                      <wp:lineTo x="11263" y="17074"/>
                      <wp:lineTo x="11263" y="17691"/>
                      <wp:lineTo x="12111" y="18206"/>
                      <wp:lineTo x="13191" y="19337"/>
                      <wp:lineTo x="19594" y="19337"/>
                      <wp:lineTo x="19671" y="19131"/>
                      <wp:lineTo x="19826" y="12137"/>
                      <wp:lineTo x="18437" y="11931"/>
                      <wp:lineTo x="10723" y="11623"/>
                      <wp:lineTo x="10800" y="9977"/>
                      <wp:lineTo x="19671" y="8949"/>
                      <wp:lineTo x="19671" y="8331"/>
                      <wp:lineTo x="17434" y="8331"/>
                      <wp:lineTo x="19826" y="7920"/>
                      <wp:lineTo x="19749" y="2571"/>
                      <wp:lineTo x="19440" y="1954"/>
                      <wp:lineTo x="18900" y="1543"/>
                      <wp:lineTo x="2546" y="154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tc>
      </w:tr>
    </w:tbl>
    <w:p w14:paraId="59B6EA47" w14:textId="57E0E6CF" w:rsidR="00460A37" w:rsidRDefault="00465667" w:rsidP="00561D83">
      <w:r>
        <w:rPr>
          <w:noProof/>
          <w:lang w:eastAsia="en-GB"/>
        </w:rPr>
        <w:drawing>
          <wp:inline distT="0" distB="0" distL="0" distR="0" wp14:anchorId="6A037E92" wp14:editId="56791EF4">
            <wp:extent cx="5334000" cy="1652914"/>
            <wp:effectExtent l="152400" t="152400" r="36195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39" cy="16560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1634D" w14:textId="77777777" w:rsidR="00851F93" w:rsidRPr="00851F93" w:rsidRDefault="00851F93" w:rsidP="00851F93">
      <w:pPr>
        <w:pStyle w:val="Heading4"/>
      </w:pPr>
      <w:r w:rsidRPr="00851F93">
        <w:t>Step 6: Build the most appropriate</w:t>
      </w:r>
    </w:p>
    <w:p w14:paraId="2E0B830D"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AAF49CA"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1AE897A" w14:textId="77777777" w:rsidR="00851F93" w:rsidRDefault="00851F93" w:rsidP="00851F93">
      <w:pPr>
        <w:pStyle w:val="Heading4"/>
      </w:pPr>
      <w:r w:rsidRPr="00851F93">
        <w:t>Step 7: Evaluate the efficacy of the sub-system</w:t>
      </w:r>
    </w:p>
    <w:p w14:paraId="3E85771C" w14:textId="77777777" w:rsidR="001225B2" w:rsidRPr="004A5E0D" w:rsidRDefault="001225B2" w:rsidP="004A5E0D"/>
    <w:p w14:paraId="1EBCD19B"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30B15F11" w14:textId="5394FE47" w:rsidR="003D6927" w:rsidRDefault="00A17BFD" w:rsidP="00851F93">
      <w:pPr>
        <w:pStyle w:val="Heading3"/>
      </w:pPr>
      <w:bookmarkStart w:id="7" w:name="_Toc5001724"/>
      <w:r>
        <w:t>Sub-System 2</w:t>
      </w:r>
      <w:r w:rsidR="00851F93">
        <w:t>:</w:t>
      </w:r>
      <w:r w:rsidR="002C4C8A">
        <w:t xml:space="preserve"> Object Identification</w:t>
      </w:r>
      <w:r w:rsidR="002238BE">
        <w:t xml:space="preserve"> and Litter Filter</w:t>
      </w:r>
      <w:bookmarkEnd w:id="7"/>
    </w:p>
    <w:p w14:paraId="3DEA8B0B" w14:textId="0F8A4EB5" w:rsidR="00C208CF" w:rsidRDefault="00C208CF" w:rsidP="002C4C8A">
      <w:r>
        <w:t>Object identification was originally pla</w:t>
      </w:r>
      <w:r w:rsidR="00711FB9">
        <w:t>nned to extract many features fro</w:t>
      </w:r>
      <w:r>
        <w:t>m the objects and apply SVM on them to classify against a dataset or labelled data.</w:t>
      </w:r>
      <w:r w:rsidR="000C44B8">
        <w:t xml:space="preserve"> </w:t>
      </w:r>
      <w:r>
        <w:t xml:space="preserve"> This was changed to use the Google Vision API, as the dataset of labelled data and its accuracy is much higher then what could be achieved in the time frame. </w:t>
      </w:r>
    </w:p>
    <w:p w14:paraId="51301E93" w14:textId="03EE425F" w:rsidR="002C4C8A" w:rsidRDefault="00C208CF" w:rsidP="002C4C8A">
      <w:r>
        <w:t>I may come back to it later on in the project and develop a custom model from the Google ML API.</w:t>
      </w:r>
    </w:p>
    <w:p w14:paraId="6674EFFB" w14:textId="6CA385C3" w:rsidR="002238BE" w:rsidRDefault="002238BE" w:rsidP="002C4C8A"/>
    <w:p w14:paraId="7C91C7C0" w14:textId="151305C5" w:rsidR="002238BE" w:rsidRPr="004A5E0D" w:rsidRDefault="002238BE" w:rsidP="002238BE">
      <w:r>
        <w:t>For the litter filter; essentially, I need to list out all valid matches….  How do I choose what is defined as trash though?  TESTING WITH RESPONSES FROM GOOGLE VISION API REQUIRED  2</w:t>
      </w:r>
    </w:p>
    <w:p w14:paraId="584F6EC4" w14:textId="5A04933F" w:rsidR="002238BE" w:rsidRDefault="002238BE" w:rsidP="002C4C8A"/>
    <w:tbl>
      <w:tblPr>
        <w:tblStyle w:val="TableGrid"/>
        <w:tblW w:w="0" w:type="auto"/>
        <w:tblLook w:val="04A0" w:firstRow="1" w:lastRow="0" w:firstColumn="1" w:lastColumn="0" w:noHBand="0" w:noVBand="1"/>
      </w:tblPr>
      <w:tblGrid>
        <w:gridCol w:w="9016"/>
      </w:tblGrid>
      <w:tr w:rsidR="001225B2" w14:paraId="5D265D0F" w14:textId="77777777" w:rsidTr="00460A37">
        <w:tc>
          <w:tcPr>
            <w:tcW w:w="9016" w:type="dxa"/>
          </w:tcPr>
          <w:p w14:paraId="069456D1" w14:textId="77777777" w:rsidR="001225B2" w:rsidRDefault="001225B2" w:rsidP="00460A37">
            <w:pPr>
              <w:rPr>
                <w:color w:val="00B050"/>
              </w:rPr>
            </w:pPr>
            <w:r>
              <w:rPr>
                <w:color w:val="00B050"/>
              </w:rPr>
              <w:t>RESEARCH POINTS:</w:t>
            </w:r>
          </w:p>
          <w:p w14:paraId="03D35311" w14:textId="77777777" w:rsidR="001225B2" w:rsidRPr="0015756A" w:rsidRDefault="001225B2" w:rsidP="00460A37">
            <w:pPr>
              <w:rPr>
                <w:color w:val="00B050"/>
              </w:rPr>
            </w:pPr>
          </w:p>
        </w:tc>
      </w:tr>
    </w:tbl>
    <w:p w14:paraId="06508333" w14:textId="4E7FFD60" w:rsidR="00851F93" w:rsidRDefault="00851F93" w:rsidP="00851F93">
      <w:pPr>
        <w:pStyle w:val="Heading4"/>
      </w:pPr>
      <w:r w:rsidRPr="00851F93">
        <w:t>Step 1: Research</w:t>
      </w:r>
      <w:r w:rsidR="00711FB9">
        <w:t xml:space="preserve"> into</w:t>
      </w:r>
      <w:r w:rsidRPr="00851F93">
        <w:t xml:space="preserve"> tools </w:t>
      </w:r>
      <w:r w:rsidR="00711FB9">
        <w:t xml:space="preserve">and </w:t>
      </w:r>
      <w:r w:rsidRPr="00851F93">
        <w:t>methods to set up the sub-system</w:t>
      </w:r>
    </w:p>
    <w:p w14:paraId="59C5E171" w14:textId="77777777" w:rsidR="00851F93" w:rsidRDefault="00851F93" w:rsidP="00851F93"/>
    <w:p w14:paraId="0E6FF9FA" w14:textId="77777777" w:rsidR="00711FB9" w:rsidRPr="00851F93" w:rsidRDefault="00711FB9" w:rsidP="00851F93"/>
    <w:p w14:paraId="17668272" w14:textId="77777777" w:rsidR="00851F93" w:rsidRPr="00851F93" w:rsidRDefault="00851F93" w:rsidP="00851F93">
      <w:pPr>
        <w:pStyle w:val="Heading4"/>
      </w:pPr>
      <w:r w:rsidRPr="00851F93">
        <w:t>Step 2: Define appropriate evaluation systems</w:t>
      </w:r>
    </w:p>
    <w:p w14:paraId="52A7137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EA1F9EB"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56FD8FBA" w14:textId="77777777" w:rsidR="00851F93" w:rsidRPr="00851F93" w:rsidRDefault="00851F93" w:rsidP="00851F93">
      <w:pPr>
        <w:pStyle w:val="Heading4"/>
      </w:pPr>
      <w:r w:rsidRPr="00851F93">
        <w:t>Step 3: Define requirements for the sub-system</w:t>
      </w:r>
    </w:p>
    <w:p w14:paraId="587FA70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7FA3691" w14:textId="77777777" w:rsidR="00711FB9" w:rsidRDefault="00711FB9" w:rsidP="00851F93">
      <w:pPr>
        <w:rPr>
          <w:rFonts w:asciiTheme="majorHAnsi" w:eastAsiaTheme="majorEastAsia" w:hAnsiTheme="majorHAnsi" w:cstheme="majorBidi"/>
          <w:color w:val="1F3763" w:themeColor="accent1" w:themeShade="7F"/>
          <w:sz w:val="24"/>
          <w:szCs w:val="24"/>
        </w:rPr>
      </w:pPr>
    </w:p>
    <w:p w14:paraId="34371321" w14:textId="77777777" w:rsidR="00851F93" w:rsidRDefault="00851F93" w:rsidP="00851F93">
      <w:pPr>
        <w:pStyle w:val="Heading4"/>
      </w:pPr>
      <w:r>
        <w:t>St</w:t>
      </w:r>
      <w:r w:rsidRPr="00851F93">
        <w:t>ep 4: Design the sub-system using the best method</w:t>
      </w:r>
    </w:p>
    <w:p w14:paraId="3FE5A830"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50C3715" w14:textId="77777777" w:rsidR="00711FB9" w:rsidRDefault="00711FB9" w:rsidP="00851F93">
      <w:pPr>
        <w:rPr>
          <w:rFonts w:asciiTheme="majorHAnsi" w:eastAsiaTheme="majorEastAsia" w:hAnsiTheme="majorHAnsi" w:cstheme="majorBidi"/>
          <w:color w:val="1F3763" w:themeColor="accent1" w:themeShade="7F"/>
          <w:sz w:val="24"/>
          <w:szCs w:val="24"/>
        </w:rPr>
      </w:pPr>
    </w:p>
    <w:p w14:paraId="6872130D" w14:textId="77777777" w:rsidR="00851F93" w:rsidRPr="00851F93" w:rsidRDefault="00851F93" w:rsidP="00851F93">
      <w:pPr>
        <w:pStyle w:val="Heading4"/>
      </w:pPr>
      <w:r w:rsidRPr="00851F93">
        <w:t>Step 5: Test effectiveness of systems researched in context</w:t>
      </w:r>
    </w:p>
    <w:p w14:paraId="7B51BCD9"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0AA1BBD" w14:textId="77777777" w:rsidR="00711FB9" w:rsidRDefault="00711FB9" w:rsidP="00851F93">
      <w:pPr>
        <w:rPr>
          <w:rFonts w:asciiTheme="majorHAnsi" w:eastAsiaTheme="majorEastAsia" w:hAnsiTheme="majorHAnsi" w:cstheme="majorBidi"/>
          <w:color w:val="1F3763" w:themeColor="accent1" w:themeShade="7F"/>
          <w:sz w:val="24"/>
          <w:szCs w:val="24"/>
        </w:rPr>
      </w:pPr>
    </w:p>
    <w:p w14:paraId="09C6DCF4" w14:textId="77777777" w:rsidR="00851F93" w:rsidRPr="00851F93" w:rsidRDefault="00851F93" w:rsidP="00851F93">
      <w:pPr>
        <w:pStyle w:val="Heading4"/>
      </w:pPr>
      <w:r w:rsidRPr="00851F93">
        <w:t>Step 6: Build the most appropriate</w:t>
      </w:r>
    </w:p>
    <w:p w14:paraId="2D17238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BBAD64B" w14:textId="38F6E5D8"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79BBFCCB" w14:textId="77777777" w:rsidR="00851F93" w:rsidRDefault="00851F93" w:rsidP="00851F93">
      <w:pPr>
        <w:pStyle w:val="Heading4"/>
      </w:pPr>
      <w:r w:rsidRPr="00851F93">
        <w:t>Step 7: Evaluate the efficacy of the sub-system</w:t>
      </w:r>
    </w:p>
    <w:p w14:paraId="72DC748B" w14:textId="77777777" w:rsidR="00711FB9" w:rsidRDefault="00711FB9"/>
    <w:p w14:paraId="464627EC"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A53DB9E" w14:textId="512EA65F" w:rsidR="003D6927" w:rsidRDefault="00851F93" w:rsidP="00851F93">
      <w:pPr>
        <w:pStyle w:val="Heading3"/>
      </w:pPr>
      <w:bookmarkStart w:id="8" w:name="_Toc5001725"/>
      <w:r>
        <w:t xml:space="preserve">Sub-System </w:t>
      </w:r>
      <w:r w:rsidR="00A17BFD">
        <w:t>3</w:t>
      </w:r>
      <w:r>
        <w:t xml:space="preserve">: </w:t>
      </w:r>
      <w:r w:rsidR="002F05B0">
        <w:t>Localisation</w:t>
      </w:r>
      <w:r w:rsidR="00BD7B85">
        <w:t>,</w:t>
      </w:r>
      <w:bookmarkStart w:id="9" w:name="_GoBack"/>
      <w:bookmarkEnd w:id="9"/>
      <w:r w:rsidR="002F05B0">
        <w:t xml:space="preserve"> </w:t>
      </w:r>
      <w:r w:rsidR="00BD7B85">
        <w:t xml:space="preserve">Communication </w:t>
      </w:r>
      <w:r w:rsidR="002F05B0">
        <w:t xml:space="preserve">&amp; Movement </w:t>
      </w:r>
      <w:r w:rsidR="002C4C8A">
        <w:t>System</w:t>
      </w:r>
      <w:bookmarkEnd w:id="8"/>
    </w:p>
    <w:p w14:paraId="2E1B81A1" w14:textId="77777777" w:rsidR="00D33026" w:rsidRDefault="00D33026" w:rsidP="00D33026">
      <w:pPr>
        <w:pStyle w:val="Heading4"/>
      </w:pPr>
      <w:r w:rsidRPr="00851F93">
        <w:t xml:space="preserve">Step 1: </w:t>
      </w:r>
      <w:r>
        <w:t xml:space="preserve">Research into tools and methods </w:t>
      </w:r>
      <w:r w:rsidRPr="00851F93">
        <w:t>to set up the sub-system</w:t>
      </w:r>
    </w:p>
    <w:p w14:paraId="0EE30661" w14:textId="6BCC191E" w:rsidR="00773525" w:rsidRPr="002F05B0" w:rsidRDefault="00773525" w:rsidP="00D33026">
      <w:pPr>
        <w:pStyle w:val="Heading5"/>
      </w:pPr>
      <w:r w:rsidRPr="002F05B0">
        <w:t>Localisation:</w:t>
      </w:r>
    </w:p>
    <w:p w14:paraId="42648D80" w14:textId="0C9D3C5F" w:rsidR="00D02D8B" w:rsidRDefault="00D02D8B" w:rsidP="00773525">
      <w:r>
        <w:t xml:space="preserve">Localisation is on the harder spectrum of tasks when it comes to autonomous robotics, with it often requiring an expensive and highly calibrated tools such as laser scanners, Lidar or depth sensors. There has been a recent increase in </w:t>
      </w:r>
      <w:r w:rsidR="00CD6F1B">
        <w:t xml:space="preserve">localisation using cheaper alternatives such as </w:t>
      </w:r>
      <w:r w:rsidR="00CD6F1B">
        <w:rPr>
          <w:b/>
        </w:rPr>
        <w:t>MONO CAMERA LOCALISATION BY &lt;INSERT NAME HERE&gt;,</w:t>
      </w:r>
      <w:r w:rsidR="00CD6F1B" w:rsidRPr="00CD6F1B">
        <w:t xml:space="preserve"> </w:t>
      </w:r>
      <w:r w:rsidR="00CD6F1B">
        <w:t>using these types of setups allow the cost for building robots to go down, allowing for greater accessibility to the field. These robots often still require cameras which can cost over £100 like the Kinect.</w:t>
      </w:r>
    </w:p>
    <w:p w14:paraId="533E0045" w14:textId="119212C4" w:rsidR="00CD6F1B" w:rsidRDefault="00CD6F1B" w:rsidP="00773525">
      <w:r>
        <w:t xml:space="preserve">Due to the nature of a small robot designed to pick up litter in an outdoors environment, the robot could be subjected to harsh and unclean conditions which could make a mounted camera unusable for effective localisation and planning. As such, the project has been designed away from including a mounted camera on the robot, and has instead chosen to adopt a style of localisation using external cameras. This method as described by </w:t>
      </w:r>
      <w:r>
        <w:rPr>
          <w:b/>
        </w:rPr>
        <w:t>&lt;</w:t>
      </w:r>
      <w:r w:rsidRPr="00CD6F1B">
        <w:t xml:space="preserve"> </w:t>
      </w:r>
      <w:r>
        <w:rPr>
          <w:b/>
        </w:rPr>
        <w:t>J-AND-Y &gt;</w:t>
      </w:r>
      <w:r>
        <w:t xml:space="preserve">, </w:t>
      </w:r>
      <w:r>
        <w:rPr>
          <w:b/>
        </w:rPr>
        <w:t>COULD BLAH BLAH BLAH</w:t>
      </w:r>
      <w:r>
        <w:t>.</w:t>
      </w:r>
    </w:p>
    <w:p w14:paraId="65D2C447" w14:textId="57C0685A" w:rsidR="00E64BEC" w:rsidRDefault="00E64BEC" w:rsidP="00773525">
      <w:r>
        <w:t xml:space="preserve">Removing the mounted camera, also leads to other benefits such as an easier way to detect humans approaching the robot, and easier maintenance on the robot itself, as the number of parts is decreased. By removing the camera, the communications with the robot become a one way interface, leading to less demand for the robot handler, the weight of the robot decreases, requiring a less intensive battery, and the impact of a robot being broken or stolen is lass impactful for the client. </w:t>
      </w:r>
    </w:p>
    <w:p w14:paraId="68D0CA11" w14:textId="4CDCAEA0"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 </w:t>
      </w:r>
      <w:r w:rsidR="0087389E">
        <w:t>however this is also countered by what is arguably the most important benefit which is the lack 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 xml:space="preserve">completely useless with respect to the environment outside the fixed camera’s visibility. 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2E61F301" w14:textId="77777777" w:rsidR="00F13046" w:rsidRPr="00E64BEC" w:rsidRDefault="00F13046" w:rsidP="00773525"/>
    <w:p w14:paraId="14761B71" w14:textId="77777777" w:rsidR="00D33026" w:rsidRDefault="00D33026" w:rsidP="00773525"/>
    <w:p w14:paraId="12078BE8" w14:textId="468EEC31" w:rsidR="00D33026" w:rsidRPr="00D33026" w:rsidRDefault="00D33026" w:rsidP="00D33026">
      <w:pPr>
        <w:pStyle w:val="Heading5"/>
      </w:pPr>
      <w:r w:rsidRPr="00D33026">
        <w:t>Communication:</w:t>
      </w:r>
    </w:p>
    <w:p w14:paraId="711B593B" w14:textId="77777777" w:rsidR="00773525" w:rsidRDefault="00773525" w:rsidP="00773525">
      <w:r>
        <w:t>Was going to use FTP to connect directly with desktop… didn’t have admin perms to do so, so for the sake of the report a server is used as a middle ground where the cam publishes to, and the processing unit subscribes to.</w:t>
      </w:r>
    </w:p>
    <w:p w14:paraId="413B2405" w14:textId="77777777" w:rsidR="00773525" w:rsidRDefault="00773525" w:rsidP="00773525">
      <w:r>
        <w:t>Update speed justification…?</w:t>
      </w:r>
    </w:p>
    <w:p w14:paraId="7C126F2D" w14:textId="5EBD4635" w:rsidR="002C4C8A" w:rsidRDefault="002C4C8A" w:rsidP="00B32DD5"/>
    <w:p w14:paraId="4569CA40" w14:textId="77777777" w:rsidR="00773525" w:rsidRDefault="00773525" w:rsidP="00B32DD5"/>
    <w:p w14:paraId="0680E381" w14:textId="77777777" w:rsidR="00773525" w:rsidRDefault="00773525" w:rsidP="00B32DD5"/>
    <w:p w14:paraId="19A46EB5" w14:textId="55573D99" w:rsidR="00773525" w:rsidRPr="00773525" w:rsidRDefault="00773525" w:rsidP="00D33026">
      <w:pPr>
        <w:pStyle w:val="Heading5"/>
      </w:pPr>
      <w:r w:rsidRPr="00773525">
        <w:t>Movement:</w:t>
      </w:r>
    </w:p>
    <w:p w14:paraId="4BD31EA9" w14:textId="23CCF6E5" w:rsidR="002C4C8A" w:rsidRDefault="008B6723" w:rsidP="002C4C8A">
      <w:r>
        <w:t xml:space="preserve">I kindda have an idea.  </w:t>
      </w:r>
      <w:r w:rsidR="00B73B71">
        <w:t>We use the footage from the camera to find the relative position of the trash returned from the object identification and calculate how much the robot must rotate until its head and tail line up pointing at the trash.  Then we move it forward until it hits the trash.</w:t>
      </w:r>
    </w:p>
    <w:tbl>
      <w:tblPr>
        <w:tblStyle w:val="TableGrid"/>
        <w:tblW w:w="0" w:type="auto"/>
        <w:tblLook w:val="04A0" w:firstRow="1" w:lastRow="0" w:firstColumn="1" w:lastColumn="0" w:noHBand="0" w:noVBand="1"/>
      </w:tblPr>
      <w:tblGrid>
        <w:gridCol w:w="9016"/>
      </w:tblGrid>
      <w:tr w:rsidR="001225B2" w14:paraId="46AC2DA9" w14:textId="77777777" w:rsidTr="00460A37">
        <w:tc>
          <w:tcPr>
            <w:tcW w:w="9016" w:type="dxa"/>
          </w:tcPr>
          <w:p w14:paraId="719C9AE8" w14:textId="77777777" w:rsidR="001225B2" w:rsidRDefault="001225B2" w:rsidP="00460A37">
            <w:pPr>
              <w:rPr>
                <w:color w:val="00B050"/>
              </w:rPr>
            </w:pPr>
            <w:r>
              <w:rPr>
                <w:color w:val="00B050"/>
              </w:rPr>
              <w:t>RESEARCH POINTS:</w:t>
            </w:r>
          </w:p>
          <w:p w14:paraId="388552F6" w14:textId="77777777" w:rsidR="00B96510" w:rsidRDefault="00B96510" w:rsidP="001225B2"/>
          <w:p w14:paraId="5196A1D0" w14:textId="77777777" w:rsidR="001225B2" w:rsidRDefault="001225B2" w:rsidP="00460A37">
            <w:r>
              <w:t xml:space="preserve">[ </w:t>
            </w:r>
            <w:hyperlink r:id="rId13" w:history="1">
              <w:r w:rsidRPr="00236718">
                <w:rPr>
                  <w:rStyle w:val="Hyperlink"/>
                </w:rPr>
                <w:t>https://en.wikipedia.org/wiki/List_of_SLAM_Methods</w:t>
              </w:r>
            </w:hyperlink>
            <w:r>
              <w:t xml:space="preserve"> ]</w:t>
            </w:r>
          </w:p>
          <w:p w14:paraId="1FEF9ECF" w14:textId="557DAE5A" w:rsidR="00B96510" w:rsidRPr="00B96510" w:rsidRDefault="00B96510" w:rsidP="00460A37"/>
        </w:tc>
      </w:tr>
    </w:tbl>
    <w:p w14:paraId="2E4917A4" w14:textId="77777777" w:rsidR="00851F93" w:rsidRDefault="00851F93" w:rsidP="00851F93"/>
    <w:p w14:paraId="6A0B5007" w14:textId="77777777" w:rsidR="00BD7B85" w:rsidRPr="00851F93" w:rsidRDefault="00BD7B85" w:rsidP="00851F93"/>
    <w:p w14:paraId="451CC199" w14:textId="77777777" w:rsidR="00851F93" w:rsidRPr="00851F93" w:rsidRDefault="00851F93" w:rsidP="00851F93">
      <w:pPr>
        <w:pStyle w:val="Heading4"/>
      </w:pPr>
      <w:r w:rsidRPr="00851F93">
        <w:t>Step 2: Define appropriate evaluation systems</w:t>
      </w:r>
    </w:p>
    <w:p w14:paraId="7B3BEE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453243D6"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34613B64" w14:textId="77777777" w:rsidR="00851F93" w:rsidRPr="00851F93" w:rsidRDefault="00851F93" w:rsidP="00851F93">
      <w:pPr>
        <w:pStyle w:val="Heading4"/>
      </w:pPr>
      <w:r w:rsidRPr="00851F93">
        <w:t>Step 3: Define requirements for the sub-system</w:t>
      </w:r>
    </w:p>
    <w:p w14:paraId="11302C3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01D1F5D" w14:textId="77777777" w:rsidR="00851F93" w:rsidRDefault="00851F93" w:rsidP="00851F93">
      <w:pPr>
        <w:pStyle w:val="Heading4"/>
      </w:pPr>
      <w:r>
        <w:t>St</w:t>
      </w:r>
      <w:r w:rsidRPr="00851F93">
        <w:t>ep 4: Design the sub-system using the best method</w:t>
      </w:r>
    </w:p>
    <w:p w14:paraId="7848DD0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E54D9EC" w14:textId="77777777" w:rsidR="00851F93" w:rsidRPr="00851F93" w:rsidRDefault="00851F93" w:rsidP="00851F93">
      <w:pPr>
        <w:pStyle w:val="Heading4"/>
      </w:pPr>
      <w:r w:rsidRPr="00851F93">
        <w:t>Step 5: Test effectiveness of systems researched in context</w:t>
      </w:r>
    </w:p>
    <w:p w14:paraId="3838FC6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D375101" w14:textId="77777777" w:rsidR="00851F93" w:rsidRPr="00851F93" w:rsidRDefault="00851F93" w:rsidP="00851F93">
      <w:pPr>
        <w:pStyle w:val="Heading4"/>
      </w:pPr>
      <w:r w:rsidRPr="00851F93">
        <w:t>Step 6: Build the most appropriate</w:t>
      </w:r>
    </w:p>
    <w:p w14:paraId="4E2B9AE8"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9E2A6BF"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r w:rsidRPr="00851F93">
        <w:rPr>
          <w:rFonts w:asciiTheme="majorHAnsi" w:eastAsiaTheme="majorEastAsia" w:hAnsiTheme="majorHAnsi" w:cstheme="majorBidi"/>
          <w:color w:val="1F3763" w:themeColor="accent1" w:themeShade="7F"/>
          <w:sz w:val="24"/>
          <w:szCs w:val="24"/>
        </w:rPr>
        <w:tab/>
      </w:r>
    </w:p>
    <w:p w14:paraId="0723DFE2" w14:textId="77777777" w:rsidR="00851F93" w:rsidRDefault="00851F93" w:rsidP="00851F93">
      <w:pPr>
        <w:pStyle w:val="Heading4"/>
      </w:pPr>
      <w:r w:rsidRPr="00851F93">
        <w:t>Step 7: Evaluate the efficacy of the sub-system</w:t>
      </w:r>
    </w:p>
    <w:p w14:paraId="11CD36B9"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5659BA4D" w14:textId="5D1F614A" w:rsidR="003D6927" w:rsidRDefault="00851F93" w:rsidP="00851F93">
      <w:pPr>
        <w:pStyle w:val="Heading3"/>
      </w:pPr>
      <w:bookmarkStart w:id="10" w:name="_Toc5001726"/>
      <w:r>
        <w:t xml:space="preserve">Sub-System </w:t>
      </w:r>
      <w:r w:rsidR="00A17BFD">
        <w:t>4</w:t>
      </w:r>
      <w:r>
        <w:t xml:space="preserve">: </w:t>
      </w:r>
      <w:r w:rsidR="002C4C8A">
        <w:t>Robot Development</w:t>
      </w:r>
      <w:r w:rsidR="00751CDA">
        <w:t>/Build</w:t>
      </w:r>
      <w:bookmarkEnd w:id="10"/>
    </w:p>
    <w:p w14:paraId="6A4003E9" w14:textId="4E09F330" w:rsidR="002C4C8A" w:rsidRDefault="002C4C8A" w:rsidP="00B32DD5"/>
    <w:p w14:paraId="0B018EF3" w14:textId="77777777" w:rsidR="00D33026" w:rsidRDefault="00D33026" w:rsidP="00D33026">
      <w:r>
        <w:t>Was going to use Wired USB Camera but Changed to use (wireless)/Wi-Fi Camera as wired didn’t allow for having multiple cameras over a large area.  This was simpler and easier to implement for cost reduction.</w:t>
      </w:r>
    </w:p>
    <w:p w14:paraId="55D5ACDC" w14:textId="77777777" w:rsidR="00D33026" w:rsidRDefault="00D33026" w:rsidP="00D33026">
      <w:r>
        <w:t>Changed to use Wired USB Camera connected to RPI as it was easier than connecting cam to internet or setting up own campus-wide subnet or adding own routers for each Wi-Fi cam.</w:t>
      </w:r>
    </w:p>
    <w:p w14:paraId="290DA1B6" w14:textId="77777777" w:rsidR="00D33026" w:rsidRDefault="00D33026" w:rsidP="00B32DD5"/>
    <w:p w14:paraId="015550B0" w14:textId="77777777" w:rsidR="00D33026" w:rsidRDefault="00D33026" w:rsidP="00B32DD5"/>
    <w:p w14:paraId="41051E78" w14:textId="77777777" w:rsidR="00D33026" w:rsidRDefault="00D33026" w:rsidP="00B32DD5"/>
    <w:p w14:paraId="5774B066" w14:textId="77777777" w:rsidR="00FA216B" w:rsidRDefault="00FA216B" w:rsidP="002C4C8A">
      <w:r>
        <w:t xml:space="preserve">Decided to begin with the low-cost approach of using a basic toy off-the-shelf £12 RC car, and rewiring it.  Breadboarding a motor driver chip to control it was not successful and broke the Pi, diodes, LEDs, and breadboard.  So, decided to look for pre-built alternatives, many worked off of Arduino Uno, and this gave me an idea of prices.  I bought a kit for £30, however it did not include the electronics or any assembly instructions, so it was returned.  A motor control board was bought prebuilt for £10.  </w:t>
      </w:r>
    </w:p>
    <w:p w14:paraId="7C6EB3B7" w14:textId="77777777" w:rsidR="00D33026" w:rsidRDefault="00D33026" w:rsidP="002C4C8A"/>
    <w:p w14:paraId="3DF15BC8" w14:textId="77777777" w:rsidR="00D33026" w:rsidRDefault="00D33026" w:rsidP="002C4C8A"/>
    <w:p w14:paraId="47CC305C" w14:textId="48935541" w:rsidR="00FA216B" w:rsidRDefault="00FA216B" w:rsidP="002C4C8A">
      <w:r>
        <w:t xml:space="preserve">… PENDING RESULTS… </w:t>
      </w:r>
    </w:p>
    <w:tbl>
      <w:tblPr>
        <w:tblStyle w:val="TableGrid"/>
        <w:tblW w:w="0" w:type="auto"/>
        <w:tblLook w:val="04A0" w:firstRow="1" w:lastRow="0" w:firstColumn="1" w:lastColumn="0" w:noHBand="0" w:noVBand="1"/>
      </w:tblPr>
      <w:tblGrid>
        <w:gridCol w:w="9016"/>
      </w:tblGrid>
      <w:tr w:rsidR="0015756A" w14:paraId="49DF0AC6" w14:textId="77777777" w:rsidTr="0015756A">
        <w:tc>
          <w:tcPr>
            <w:tcW w:w="9016" w:type="dxa"/>
          </w:tcPr>
          <w:p w14:paraId="21C4BA0D" w14:textId="77777777" w:rsidR="0015756A" w:rsidRDefault="0015756A" w:rsidP="002C4C8A">
            <w:pPr>
              <w:rPr>
                <w:color w:val="00B050"/>
              </w:rPr>
            </w:pPr>
            <w:r>
              <w:rPr>
                <w:color w:val="00B050"/>
              </w:rPr>
              <w:t>RESEARCH POINTS:</w:t>
            </w:r>
          </w:p>
          <w:p w14:paraId="681E8263" w14:textId="77777777" w:rsidR="00B96510" w:rsidRDefault="00B96510" w:rsidP="002C4C8A">
            <w:pPr>
              <w:rPr>
                <w:color w:val="00B050"/>
              </w:rPr>
            </w:pPr>
          </w:p>
          <w:p w14:paraId="06B4DE37" w14:textId="03054354" w:rsidR="0015756A" w:rsidRDefault="00A37C34" w:rsidP="002C4C8A">
            <w:pPr>
              <w:rPr>
                <w:color w:val="00B050"/>
              </w:rPr>
            </w:pPr>
            <w:hyperlink r:id="rId14" w:history="1">
              <w:r w:rsidR="00B96510" w:rsidRPr="00236718">
                <w:rPr>
                  <w:rStyle w:val="Hyperlink"/>
                </w:rPr>
                <w:t>https://www.amazon.com/gp/product/1457186039/ref=as_li_qf_sp_asin_il_tl?ie=UTF8&amp;camp=1789&amp;creative=9325&amp;creativeASIN=1457186039&amp;linkCode=as2&amp;tag=therobpod-20&amp;linkId=QHNJA3OMPG5P7T4Z</w:t>
              </w:r>
            </w:hyperlink>
          </w:p>
          <w:p w14:paraId="611A5295" w14:textId="7444992A" w:rsidR="0015756A" w:rsidRPr="0015756A" w:rsidRDefault="0015756A" w:rsidP="002C4C8A">
            <w:pPr>
              <w:rPr>
                <w:color w:val="00B050"/>
              </w:rPr>
            </w:pPr>
          </w:p>
        </w:tc>
      </w:tr>
    </w:tbl>
    <w:p w14:paraId="3FCF7493" w14:textId="25443BBD" w:rsidR="00851F93" w:rsidRDefault="00851F93" w:rsidP="00851F93">
      <w:pPr>
        <w:pStyle w:val="Heading4"/>
      </w:pPr>
      <w:r w:rsidRPr="00851F93">
        <w:t xml:space="preserve">Step 1: </w:t>
      </w:r>
      <w:r w:rsidR="00711FB9">
        <w:t xml:space="preserve">Research into tools and methods </w:t>
      </w:r>
      <w:r w:rsidRPr="00851F93">
        <w:t>to set up the sub-system</w:t>
      </w:r>
    </w:p>
    <w:p w14:paraId="14B7FF53" w14:textId="77777777" w:rsidR="00851F93" w:rsidRPr="00851F93" w:rsidRDefault="00851F93" w:rsidP="00851F93"/>
    <w:p w14:paraId="71CAD769" w14:textId="77777777" w:rsidR="00851F93" w:rsidRPr="00851F93" w:rsidRDefault="00851F93" w:rsidP="00851F93">
      <w:pPr>
        <w:pStyle w:val="Heading4"/>
      </w:pPr>
      <w:r w:rsidRPr="00851F93">
        <w:t>Step 2: Define appropriate evaluation systems</w:t>
      </w:r>
    </w:p>
    <w:p w14:paraId="376B05F1"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1FCFD1E8" w14:textId="77777777" w:rsidR="00851F93" w:rsidRPr="00851F93" w:rsidRDefault="00851F93" w:rsidP="00851F93">
      <w:pPr>
        <w:pStyle w:val="Heading4"/>
      </w:pPr>
      <w:r w:rsidRPr="00851F93">
        <w:t>Step 3: Define requirements for the sub-system</w:t>
      </w:r>
    </w:p>
    <w:p w14:paraId="02B48594" w14:textId="77777777" w:rsidR="00851F93" w:rsidRDefault="00851F93" w:rsidP="00851F93">
      <w:pPr>
        <w:rPr>
          <w:rFonts w:asciiTheme="majorHAnsi" w:eastAsiaTheme="majorEastAsia" w:hAnsiTheme="majorHAnsi" w:cstheme="majorBidi"/>
          <w:color w:val="1F3763" w:themeColor="accent1" w:themeShade="7F"/>
          <w:sz w:val="24"/>
          <w:szCs w:val="24"/>
        </w:rPr>
      </w:pPr>
    </w:p>
    <w:p w14:paraId="62753F80" w14:textId="77777777" w:rsidR="00851F93" w:rsidRDefault="00851F93" w:rsidP="00851F93">
      <w:pPr>
        <w:pStyle w:val="Heading4"/>
      </w:pPr>
      <w:r>
        <w:t>St</w:t>
      </w:r>
      <w:r w:rsidRPr="00851F93">
        <w:t>ep 4: Design the sub-system using the best method</w:t>
      </w:r>
    </w:p>
    <w:p w14:paraId="47120F4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1AE21335" w14:textId="77777777" w:rsidR="00851F93" w:rsidRPr="00851F93" w:rsidRDefault="00851F93" w:rsidP="00851F93">
      <w:pPr>
        <w:pStyle w:val="Heading4"/>
      </w:pPr>
      <w:r w:rsidRPr="00851F93">
        <w:t>Step 5: Test effectiveness of systems researched in context</w:t>
      </w:r>
    </w:p>
    <w:p w14:paraId="6E0792FF" w14:textId="77777777" w:rsidR="00851F93" w:rsidRDefault="00851F93" w:rsidP="00851F93">
      <w:pPr>
        <w:rPr>
          <w:rFonts w:asciiTheme="majorHAnsi" w:eastAsiaTheme="majorEastAsia" w:hAnsiTheme="majorHAnsi" w:cstheme="majorBidi"/>
          <w:color w:val="1F3763" w:themeColor="accent1" w:themeShade="7F"/>
          <w:sz w:val="24"/>
          <w:szCs w:val="24"/>
        </w:rPr>
      </w:pPr>
    </w:p>
    <w:p w14:paraId="339F2A10" w14:textId="77777777" w:rsidR="00851F93" w:rsidRPr="00851F93" w:rsidRDefault="00851F93" w:rsidP="00851F93">
      <w:pPr>
        <w:pStyle w:val="Heading4"/>
      </w:pPr>
      <w:r w:rsidRPr="00851F93">
        <w:t>Step 6: Build the most appropriate</w:t>
      </w:r>
    </w:p>
    <w:p w14:paraId="108B51CB" w14:textId="32C0FCB4" w:rsidR="00851F93" w:rsidRPr="00851F93" w:rsidRDefault="00851F93" w:rsidP="00851F93">
      <w:pPr>
        <w:rPr>
          <w:rFonts w:asciiTheme="majorHAnsi" w:eastAsiaTheme="majorEastAsia" w:hAnsiTheme="majorHAnsi" w:cstheme="majorBidi"/>
          <w:color w:val="1F3763" w:themeColor="accent1" w:themeShade="7F"/>
          <w:sz w:val="24"/>
          <w:szCs w:val="24"/>
        </w:rPr>
      </w:pPr>
    </w:p>
    <w:p w14:paraId="4BCDA433" w14:textId="77777777" w:rsidR="00851F93" w:rsidRDefault="00851F93" w:rsidP="00851F93">
      <w:pPr>
        <w:pStyle w:val="Heading4"/>
      </w:pPr>
      <w:r w:rsidRPr="00851F93">
        <w:t>Step 7: Evaluate the efficacy of the sub-system</w:t>
      </w:r>
    </w:p>
    <w:p w14:paraId="573A73F5" w14:textId="77777777" w:rsidR="0015756A" w:rsidRDefault="0015756A" w:rsidP="002C4C8A"/>
    <w:p w14:paraId="36A9F0F8" w14:textId="77777777" w:rsidR="002C4C8A" w:rsidRPr="004A5E0D" w:rsidRDefault="002C4C8A" w:rsidP="002C4C8A"/>
    <w:p w14:paraId="3F87F9FA" w14:textId="77777777" w:rsidR="00C213F5" w:rsidRDefault="00C213F5">
      <w:pPr>
        <w:rPr>
          <w:rFonts w:asciiTheme="majorHAnsi" w:eastAsiaTheme="majorEastAsia" w:hAnsiTheme="majorHAnsi" w:cstheme="majorBidi"/>
          <w:color w:val="2F5496" w:themeColor="accent1" w:themeShade="BF"/>
          <w:sz w:val="26"/>
          <w:szCs w:val="26"/>
        </w:rPr>
      </w:pPr>
      <w:r>
        <w:br w:type="page"/>
      </w:r>
    </w:p>
    <w:p w14:paraId="639011F2" w14:textId="24ACB7E7" w:rsidR="003D6927" w:rsidRDefault="00A17BFD" w:rsidP="00851F93">
      <w:pPr>
        <w:pStyle w:val="Heading3"/>
      </w:pPr>
      <w:bookmarkStart w:id="11" w:name="_Toc5001727"/>
      <w:r>
        <w:t>Sub-System 5</w:t>
      </w:r>
      <w:r w:rsidR="00851F93">
        <w:t xml:space="preserve">: </w:t>
      </w:r>
      <w:r w:rsidR="002C4C8A">
        <w:t xml:space="preserve">Robot </w:t>
      </w:r>
      <w:r w:rsidR="00751CDA">
        <w:t xml:space="preserve">Communication and </w:t>
      </w:r>
      <w:r w:rsidR="002C4C8A">
        <w:t>Movement Systems</w:t>
      </w:r>
      <w:bookmarkEnd w:id="11"/>
      <w:r w:rsidR="003D6927" w:rsidRPr="003D6927">
        <w:t xml:space="preserve"> </w:t>
      </w:r>
    </w:p>
    <w:p w14:paraId="52C0A5E2" w14:textId="7F7A5035" w:rsidR="00851F93" w:rsidRDefault="00851F93" w:rsidP="00851F93">
      <w:pPr>
        <w:pStyle w:val="Heading4"/>
      </w:pPr>
      <w:r w:rsidRPr="00851F93">
        <w:t xml:space="preserve">Step 1: </w:t>
      </w:r>
      <w:r w:rsidR="00711FB9">
        <w:t xml:space="preserve">Research into tools and methods </w:t>
      </w:r>
      <w:r w:rsidRPr="00851F93">
        <w:t>to set up the sub-system</w:t>
      </w:r>
    </w:p>
    <w:p w14:paraId="3C425841" w14:textId="77777777" w:rsidR="00851F93" w:rsidRPr="00851F93" w:rsidRDefault="00851F93" w:rsidP="00851F93"/>
    <w:p w14:paraId="43A8BA79" w14:textId="4606D3C4" w:rsidR="00851F93" w:rsidRPr="00851F93" w:rsidRDefault="00851F93" w:rsidP="00851F93">
      <w:pPr>
        <w:pStyle w:val="Heading4"/>
      </w:pPr>
      <w:r w:rsidRPr="00851F93">
        <w:t>Step 2: Define appropriate evaluation systems</w:t>
      </w:r>
    </w:p>
    <w:p w14:paraId="3F7E8A4E" w14:textId="77777777" w:rsidR="00851F93" w:rsidRPr="00851F93" w:rsidRDefault="00851F93" w:rsidP="00851F93">
      <w:pPr>
        <w:rPr>
          <w:rFonts w:asciiTheme="majorHAnsi" w:eastAsiaTheme="majorEastAsia" w:hAnsiTheme="majorHAnsi" w:cstheme="majorBidi"/>
          <w:color w:val="1F3763" w:themeColor="accent1" w:themeShade="7F"/>
          <w:sz w:val="24"/>
          <w:szCs w:val="24"/>
        </w:rPr>
      </w:pPr>
    </w:p>
    <w:p w14:paraId="0726E984" w14:textId="47ACE184" w:rsidR="00851F93" w:rsidRPr="00851F93" w:rsidRDefault="00851F93" w:rsidP="00851F93">
      <w:pPr>
        <w:pStyle w:val="Heading4"/>
      </w:pPr>
      <w:r w:rsidRPr="00851F93">
        <w:t>Step 3: Define requirements for the sub-system</w:t>
      </w:r>
    </w:p>
    <w:p w14:paraId="4C8BC4CB" w14:textId="77777777" w:rsidR="00851F93" w:rsidRDefault="00851F93" w:rsidP="00851F93">
      <w:pPr>
        <w:rPr>
          <w:rFonts w:asciiTheme="majorHAnsi" w:eastAsiaTheme="majorEastAsia" w:hAnsiTheme="majorHAnsi" w:cstheme="majorBidi"/>
          <w:color w:val="1F3763" w:themeColor="accent1" w:themeShade="7F"/>
          <w:sz w:val="24"/>
          <w:szCs w:val="24"/>
        </w:rPr>
      </w:pPr>
    </w:p>
    <w:p w14:paraId="2F4E8DE4" w14:textId="7C4A6182" w:rsidR="00851F93" w:rsidRDefault="00851F93" w:rsidP="00851F93">
      <w:pPr>
        <w:pStyle w:val="Heading4"/>
      </w:pPr>
      <w:r>
        <w:t>St</w:t>
      </w:r>
      <w:r w:rsidRPr="00851F93">
        <w:t>ep 4: Design the sub-system using the best method</w:t>
      </w:r>
    </w:p>
    <w:p w14:paraId="6A25D13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76A40ECB" w14:textId="2909704C" w:rsidR="00851F93" w:rsidRPr="00851F93" w:rsidRDefault="00851F93" w:rsidP="00851F93">
      <w:pPr>
        <w:pStyle w:val="Heading4"/>
      </w:pPr>
      <w:r w:rsidRPr="00851F93">
        <w:t>Step 5: Test effectiveness of systems researched in context</w:t>
      </w:r>
    </w:p>
    <w:p w14:paraId="3004F263" w14:textId="77777777" w:rsidR="00851F93" w:rsidRDefault="00851F93" w:rsidP="00851F93">
      <w:pPr>
        <w:rPr>
          <w:rFonts w:asciiTheme="majorHAnsi" w:eastAsiaTheme="majorEastAsia" w:hAnsiTheme="majorHAnsi" w:cstheme="majorBidi"/>
          <w:color w:val="1F3763" w:themeColor="accent1" w:themeShade="7F"/>
          <w:sz w:val="24"/>
          <w:szCs w:val="24"/>
        </w:rPr>
      </w:pPr>
    </w:p>
    <w:p w14:paraId="0ED8804E" w14:textId="47D77734" w:rsidR="00851F93" w:rsidRPr="00851F93" w:rsidRDefault="00851F93" w:rsidP="00851F93">
      <w:pPr>
        <w:pStyle w:val="Heading4"/>
      </w:pPr>
      <w:r w:rsidRPr="00851F93">
        <w:t>Step 6: Build the most appropriate</w:t>
      </w:r>
    </w:p>
    <w:p w14:paraId="22BEDBDF" w14:textId="30AB465B" w:rsidR="00851F93" w:rsidRPr="00851F93" w:rsidRDefault="00851F93" w:rsidP="00851F93">
      <w:pPr>
        <w:rPr>
          <w:rFonts w:asciiTheme="majorHAnsi" w:eastAsiaTheme="majorEastAsia" w:hAnsiTheme="majorHAnsi" w:cstheme="majorBidi"/>
          <w:color w:val="1F3763" w:themeColor="accent1" w:themeShade="7F"/>
          <w:sz w:val="24"/>
          <w:szCs w:val="24"/>
        </w:rPr>
      </w:pPr>
    </w:p>
    <w:p w14:paraId="79289DD0" w14:textId="45FBA796" w:rsidR="002C4C8A" w:rsidRDefault="00851F93" w:rsidP="00851F93">
      <w:pPr>
        <w:pStyle w:val="Heading4"/>
      </w:pPr>
      <w:r w:rsidRPr="00851F93">
        <w:t>Step 7: Evaluate the efficacy of the sub-system</w:t>
      </w:r>
    </w:p>
    <w:p w14:paraId="5B84EB35" w14:textId="48D39A67" w:rsidR="002C4C8A" w:rsidRDefault="002C4C8A" w:rsidP="002C4C8A"/>
    <w:p w14:paraId="78D74478" w14:textId="77777777" w:rsidR="00851F93" w:rsidRPr="004A5E0D" w:rsidRDefault="00851F93" w:rsidP="002C4C8A"/>
    <w:p w14:paraId="1FF66457" w14:textId="099A6681" w:rsidR="002C4C8A" w:rsidRDefault="00C213F5" w:rsidP="00751CDA">
      <w:r>
        <w:br w:type="page"/>
      </w:r>
    </w:p>
    <w:p w14:paraId="0F06EA75" w14:textId="3E63D211" w:rsidR="00F95865" w:rsidRDefault="00DB124B" w:rsidP="00DB124B">
      <w:pPr>
        <w:pStyle w:val="Heading1"/>
      </w:pPr>
      <w:bookmarkStart w:id="12" w:name="_Toc5001728"/>
      <w:r>
        <w:t xml:space="preserve">Part C: </w:t>
      </w:r>
      <w:r w:rsidR="00751CDA">
        <w:t>Conclusion</w:t>
      </w:r>
      <w:bookmarkEnd w:id="12"/>
    </w:p>
    <w:p w14:paraId="167EB410" w14:textId="2ADAC428" w:rsidR="00751CDA" w:rsidRDefault="00751CDA" w:rsidP="00751CDA">
      <w:pPr>
        <w:pStyle w:val="Heading2"/>
      </w:pPr>
      <w:bookmarkStart w:id="13" w:name="_Toc5001729"/>
      <w:r>
        <w:t xml:space="preserve">Chapter </w:t>
      </w:r>
      <w:r w:rsidR="000D192B">
        <w:t>5</w:t>
      </w:r>
      <w:r>
        <w:t>: Evaluation through Metrics</w:t>
      </w:r>
      <w:bookmarkEnd w:id="13"/>
    </w:p>
    <w:p w14:paraId="2BEEF800" w14:textId="09ACE062" w:rsidR="00751CDA" w:rsidRDefault="00751CDA" w:rsidP="00751CDA"/>
    <w:p w14:paraId="2F6503BF" w14:textId="77777777" w:rsidR="00A37C34" w:rsidRDefault="00A37C34" w:rsidP="00751CDA"/>
    <w:p w14:paraId="4828D4E9" w14:textId="21366D4A" w:rsidR="00751CDA" w:rsidRDefault="00751CDA" w:rsidP="00751CDA">
      <w:pPr>
        <w:pStyle w:val="Heading2"/>
      </w:pPr>
      <w:bookmarkStart w:id="14" w:name="_Toc5001730"/>
      <w:r>
        <w:t xml:space="preserve">Chapter </w:t>
      </w:r>
      <w:r w:rsidR="000D192B">
        <w:t>6</w:t>
      </w:r>
      <w:r>
        <w:t>: Achieving the Aim</w:t>
      </w:r>
      <w:bookmarkEnd w:id="14"/>
    </w:p>
    <w:p w14:paraId="5223CEA7" w14:textId="42BBB190" w:rsidR="00751CDA" w:rsidRDefault="00751CDA" w:rsidP="00751CDA"/>
    <w:p w14:paraId="3597B36F" w14:textId="17CB862A" w:rsidR="00751CDA" w:rsidRDefault="00751CDA" w:rsidP="00751CDA"/>
    <w:p w14:paraId="75E6AEC1" w14:textId="13312C98" w:rsidR="00751CDA" w:rsidRDefault="00751CDA" w:rsidP="00751CDA">
      <w:pPr>
        <w:pStyle w:val="Heading2"/>
      </w:pPr>
      <w:bookmarkStart w:id="15" w:name="_Toc5001731"/>
      <w:r>
        <w:t xml:space="preserve">Chapter </w:t>
      </w:r>
      <w:r w:rsidR="000D192B">
        <w:t>7</w:t>
      </w:r>
      <w:r>
        <w:t>: Changes to Development</w:t>
      </w:r>
      <w:bookmarkEnd w:id="15"/>
    </w:p>
    <w:p w14:paraId="3E03604C" w14:textId="229206AC" w:rsidR="00751CDA" w:rsidRDefault="00751CDA" w:rsidP="00751CDA"/>
    <w:p w14:paraId="5716BDC3" w14:textId="090D81AE" w:rsidR="00751CDA" w:rsidRDefault="00751CDA" w:rsidP="00751CDA">
      <w:pPr>
        <w:pStyle w:val="Heading1"/>
      </w:pPr>
      <w:bookmarkStart w:id="16" w:name="_Toc5001732"/>
      <w:r>
        <w:t>Part D: Reflective Analysis</w:t>
      </w:r>
      <w:bookmarkEnd w:id="16"/>
    </w:p>
    <w:p w14:paraId="11499521" w14:textId="6D4CE732" w:rsidR="00751CDA" w:rsidRDefault="00751CDA" w:rsidP="00751CDA">
      <w:pPr>
        <w:pStyle w:val="Heading2"/>
      </w:pPr>
      <w:bookmarkStart w:id="17" w:name="_Toc5001733"/>
      <w:r>
        <w:t xml:space="preserve">Chapter </w:t>
      </w:r>
      <w:r w:rsidR="000D192B">
        <w:t>8</w:t>
      </w:r>
      <w:r>
        <w:t>: WW and EBI</w:t>
      </w:r>
      <w:bookmarkEnd w:id="17"/>
    </w:p>
    <w:p w14:paraId="358E101F" w14:textId="6F4071C9" w:rsidR="00751CDA" w:rsidRDefault="00A37C34" w:rsidP="00751CDA">
      <w:r>
        <w:t>As described before, there were limits to what could be achieved considering the scale and complexity of the project along with the time available to achieve the aim. The underestimation on time for building the robot, along with the lack of knowledge in the area delayed the project significantly</w:t>
      </w:r>
      <w:r w:rsidR="000332D5">
        <w:t>, this impacted the development…</w:t>
      </w:r>
    </w:p>
    <w:p w14:paraId="514D7ED7" w14:textId="77777777" w:rsidR="00A37C34" w:rsidRDefault="00A37C34" w:rsidP="00751CDA"/>
    <w:p w14:paraId="2507F0BF" w14:textId="77777777" w:rsidR="00A37C34" w:rsidRDefault="00A37C34" w:rsidP="00751CDA"/>
    <w:p w14:paraId="4E19FE21" w14:textId="09FB08E6" w:rsidR="00751CDA" w:rsidRDefault="00751CDA" w:rsidP="00751CDA">
      <w:pPr>
        <w:pStyle w:val="Heading2"/>
      </w:pPr>
      <w:bookmarkStart w:id="18" w:name="_Toc5001734"/>
      <w:r>
        <w:t xml:space="preserve">Chapter </w:t>
      </w:r>
      <w:r w:rsidR="000D192B">
        <w:t>9</w:t>
      </w:r>
      <w:r>
        <w:t>: Further Research / Research Limitations</w:t>
      </w:r>
      <w:bookmarkEnd w:id="18"/>
    </w:p>
    <w:p w14:paraId="6D5BD67E" w14:textId="77409316" w:rsidR="00751CDA" w:rsidRDefault="00751CDA" w:rsidP="00751CDA"/>
    <w:p w14:paraId="0357A1D1" w14:textId="55E404EF" w:rsidR="00751CDA" w:rsidRPr="00751CDA" w:rsidRDefault="00751CDA" w:rsidP="00751CDA">
      <w:pPr>
        <w:pStyle w:val="Heading1"/>
      </w:pPr>
      <w:bookmarkStart w:id="19" w:name="_Toc5001735"/>
      <w:r>
        <w:t>Part E: References</w:t>
      </w:r>
      <w:bookmarkEnd w:id="19"/>
    </w:p>
    <w:sectPr w:rsidR="00751CDA" w:rsidRPr="00751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AC0F4" w14:textId="77777777" w:rsidR="00BD7B85" w:rsidRDefault="00BD7B85" w:rsidP="000D192B">
      <w:pPr>
        <w:spacing w:after="0" w:line="240" w:lineRule="auto"/>
      </w:pPr>
      <w:r>
        <w:separator/>
      </w:r>
    </w:p>
  </w:endnote>
  <w:endnote w:type="continuationSeparator" w:id="0">
    <w:p w14:paraId="033AF5E8" w14:textId="77777777" w:rsidR="00BD7B85" w:rsidRDefault="00BD7B85"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MS Mincho"/>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954E7" w14:textId="77777777" w:rsidR="00BD7B85" w:rsidRDefault="00BD7B85" w:rsidP="000D192B">
      <w:pPr>
        <w:spacing w:after="0" w:line="240" w:lineRule="auto"/>
      </w:pPr>
      <w:r>
        <w:separator/>
      </w:r>
    </w:p>
  </w:footnote>
  <w:footnote w:type="continuationSeparator" w:id="0">
    <w:p w14:paraId="009D3648" w14:textId="77777777" w:rsidR="00BD7B85" w:rsidRDefault="00BD7B85" w:rsidP="000D1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3A"/>
    <w:rsid w:val="00006423"/>
    <w:rsid w:val="000332D5"/>
    <w:rsid w:val="000370F7"/>
    <w:rsid w:val="00084407"/>
    <w:rsid w:val="000C44B8"/>
    <w:rsid w:val="000D192B"/>
    <w:rsid w:val="001225B2"/>
    <w:rsid w:val="00140802"/>
    <w:rsid w:val="00151E80"/>
    <w:rsid w:val="0015756A"/>
    <w:rsid w:val="00160AE6"/>
    <w:rsid w:val="00180B1C"/>
    <w:rsid w:val="002238BE"/>
    <w:rsid w:val="00232F34"/>
    <w:rsid w:val="002527E7"/>
    <w:rsid w:val="00277DBE"/>
    <w:rsid w:val="002C4C8A"/>
    <w:rsid w:val="002F05B0"/>
    <w:rsid w:val="00304136"/>
    <w:rsid w:val="0034333A"/>
    <w:rsid w:val="003508CC"/>
    <w:rsid w:val="003879C7"/>
    <w:rsid w:val="003A3E20"/>
    <w:rsid w:val="003D6927"/>
    <w:rsid w:val="00422ADF"/>
    <w:rsid w:val="004334BB"/>
    <w:rsid w:val="00460A37"/>
    <w:rsid w:val="00465667"/>
    <w:rsid w:val="004A5E0D"/>
    <w:rsid w:val="004B6CFA"/>
    <w:rsid w:val="005004BD"/>
    <w:rsid w:val="00502377"/>
    <w:rsid w:val="00505BC5"/>
    <w:rsid w:val="00514711"/>
    <w:rsid w:val="00514BA9"/>
    <w:rsid w:val="00561D83"/>
    <w:rsid w:val="005B7CC6"/>
    <w:rsid w:val="00606C3F"/>
    <w:rsid w:val="00615B64"/>
    <w:rsid w:val="00695D1C"/>
    <w:rsid w:val="006A4AF7"/>
    <w:rsid w:val="006D1FC2"/>
    <w:rsid w:val="00711FB9"/>
    <w:rsid w:val="00751CDA"/>
    <w:rsid w:val="00773525"/>
    <w:rsid w:val="00790454"/>
    <w:rsid w:val="007938E3"/>
    <w:rsid w:val="007F29EC"/>
    <w:rsid w:val="00815B4B"/>
    <w:rsid w:val="00825366"/>
    <w:rsid w:val="00851F93"/>
    <w:rsid w:val="0087389E"/>
    <w:rsid w:val="00873D42"/>
    <w:rsid w:val="0089500A"/>
    <w:rsid w:val="008A1563"/>
    <w:rsid w:val="008A6FD2"/>
    <w:rsid w:val="008B6723"/>
    <w:rsid w:val="008C0E3A"/>
    <w:rsid w:val="0090276D"/>
    <w:rsid w:val="00904454"/>
    <w:rsid w:val="00915D99"/>
    <w:rsid w:val="00930E57"/>
    <w:rsid w:val="00966794"/>
    <w:rsid w:val="00A02BCE"/>
    <w:rsid w:val="00A123C7"/>
    <w:rsid w:val="00A17BFD"/>
    <w:rsid w:val="00A344A6"/>
    <w:rsid w:val="00A37C34"/>
    <w:rsid w:val="00A6427C"/>
    <w:rsid w:val="00A679BB"/>
    <w:rsid w:val="00AD533C"/>
    <w:rsid w:val="00AF183B"/>
    <w:rsid w:val="00B306D2"/>
    <w:rsid w:val="00B32DD5"/>
    <w:rsid w:val="00B363C2"/>
    <w:rsid w:val="00B6349F"/>
    <w:rsid w:val="00B73B71"/>
    <w:rsid w:val="00B81A5A"/>
    <w:rsid w:val="00B87343"/>
    <w:rsid w:val="00B92342"/>
    <w:rsid w:val="00B96510"/>
    <w:rsid w:val="00BD7B85"/>
    <w:rsid w:val="00C04E65"/>
    <w:rsid w:val="00C16F98"/>
    <w:rsid w:val="00C208CF"/>
    <w:rsid w:val="00C213F5"/>
    <w:rsid w:val="00C4711D"/>
    <w:rsid w:val="00CB4CA7"/>
    <w:rsid w:val="00CD6F1B"/>
    <w:rsid w:val="00D02D8B"/>
    <w:rsid w:val="00D33026"/>
    <w:rsid w:val="00D33B9E"/>
    <w:rsid w:val="00D511E0"/>
    <w:rsid w:val="00D51D25"/>
    <w:rsid w:val="00D60D66"/>
    <w:rsid w:val="00D95F2D"/>
    <w:rsid w:val="00DA6F10"/>
    <w:rsid w:val="00DB124B"/>
    <w:rsid w:val="00DB13E7"/>
    <w:rsid w:val="00DD10A6"/>
    <w:rsid w:val="00DD1DD7"/>
    <w:rsid w:val="00E0651F"/>
    <w:rsid w:val="00E1664B"/>
    <w:rsid w:val="00E16C67"/>
    <w:rsid w:val="00E414E4"/>
    <w:rsid w:val="00E514D6"/>
    <w:rsid w:val="00E64BEC"/>
    <w:rsid w:val="00E71497"/>
    <w:rsid w:val="00E91C0D"/>
    <w:rsid w:val="00E96BDE"/>
    <w:rsid w:val="00EC6A92"/>
    <w:rsid w:val="00F07117"/>
    <w:rsid w:val="00F13046"/>
    <w:rsid w:val="00F95865"/>
    <w:rsid w:val="00FA216B"/>
    <w:rsid w:val="00FA539A"/>
    <w:rsid w:val="00FA6E88"/>
    <w:rsid w:val="00FB3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
    <w:name w:val="Unresolved Mention"/>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r/2012/959013/" TargetMode="External"/><Relationship Id="rId13" Type="http://schemas.openxmlformats.org/officeDocument/2006/relationships/hyperlink" Target="https://en.wikipedia.org/wiki/List_of_SLAM_Metho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mazon.com/gp/product/1457186039/ref=as_li_qf_sp_asin_il_tl?ie=UTF8&amp;camp=1789&amp;creative=9325&amp;creativeASIN=1457186039&amp;linkCode=as2&amp;tag=therobpod-20&amp;linkId=QHNJA3OMPG5P7T4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2325A-48DB-43F1-B906-5A6A4B61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BBB9D5B7</Template>
  <TotalTime>5005</TotalTime>
  <Pages>4</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James Heselden (15591313)</cp:lastModifiedBy>
  <cp:revision>24</cp:revision>
  <dcterms:created xsi:type="dcterms:W3CDTF">2019-02-01T12:06:00Z</dcterms:created>
  <dcterms:modified xsi:type="dcterms:W3CDTF">2019-04-01T13:00:00Z</dcterms:modified>
</cp:coreProperties>
</file>